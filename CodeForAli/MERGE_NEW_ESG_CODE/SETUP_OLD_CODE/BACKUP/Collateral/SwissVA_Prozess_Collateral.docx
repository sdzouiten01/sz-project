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C3" w:rsidRPr="00BC728F" w:rsidRDefault="00BC728F">
      <w:pPr>
        <w:rPr>
          <w:b/>
          <w:sz w:val="40"/>
          <w:szCs w:val="40"/>
          <w:lang w:val="en-GB"/>
        </w:rPr>
      </w:pPr>
      <w:r w:rsidRPr="00BC728F">
        <w:rPr>
          <w:b/>
          <w:sz w:val="40"/>
          <w:szCs w:val="40"/>
          <w:lang w:val="en-GB"/>
        </w:rPr>
        <w:t>Collateral with regard to Swiss VA Business</w:t>
      </w:r>
    </w:p>
    <w:p w:rsidR="00BC728F" w:rsidRDefault="00BC728F">
      <w:pPr>
        <w:rPr>
          <w:b/>
          <w:lang w:val="en-GB"/>
        </w:rPr>
      </w:pPr>
    </w:p>
    <w:p w:rsidR="00BC728F" w:rsidRDefault="00BC728F">
      <w:pPr>
        <w:rPr>
          <w:b/>
          <w:lang w:val="en-GB"/>
        </w:rPr>
      </w:pPr>
    </w:p>
    <w:p w:rsidR="00BC728F" w:rsidRDefault="00BC728F">
      <w:pPr>
        <w:rPr>
          <w:b/>
          <w:lang w:val="en-GB"/>
        </w:rPr>
      </w:pPr>
    </w:p>
    <w:p w:rsidR="00BC728F" w:rsidRDefault="00BC728F">
      <w:pPr>
        <w:rPr>
          <w:b/>
          <w:lang w:val="en-GB"/>
        </w:rPr>
      </w:pPr>
      <w:r>
        <w:rPr>
          <w:b/>
          <w:lang w:val="en-GB"/>
        </w:rPr>
        <w:t>Reporting Month:</w:t>
      </w:r>
      <w:r>
        <w:rPr>
          <w:b/>
          <w:lang w:val="en-GB"/>
        </w:rPr>
        <w:tab/>
      </w:r>
      <w:r w:rsidR="007B1D11">
        <w:rPr>
          <w:b/>
          <w:lang w:val="en-GB"/>
        </w:rPr>
        <w:tab/>
      </w:r>
      <w:r w:rsidR="007B1D11">
        <w:rPr>
          <w:b/>
          <w:lang w:val="en-GB"/>
        </w:rPr>
        <w:tab/>
      </w:r>
      <w:r w:rsidR="00585825">
        <w:rPr>
          <w:b/>
          <w:lang w:val="en-GB"/>
        </w:rPr>
        <w:tab/>
      </w:r>
      <w:r w:rsidR="00D51836">
        <w:rPr>
          <w:b/>
          <w:lang w:val="en-GB"/>
        </w:rPr>
        <w:t>November 2014</w:t>
      </w:r>
    </w:p>
    <w:p w:rsidR="00BC728F" w:rsidRDefault="007B1D11">
      <w:pPr>
        <w:rPr>
          <w:b/>
          <w:lang w:val="en-GB"/>
        </w:rPr>
      </w:pPr>
      <w:r>
        <w:rPr>
          <w:b/>
          <w:lang w:val="en-GB"/>
        </w:rPr>
        <w:tab/>
      </w:r>
    </w:p>
    <w:p w:rsidR="00BC728F" w:rsidRDefault="00585825">
      <w:pPr>
        <w:rPr>
          <w:b/>
          <w:lang w:val="en-GB"/>
        </w:rPr>
      </w:pPr>
      <w:r>
        <w:rPr>
          <w:b/>
          <w:lang w:val="en-GB"/>
        </w:rPr>
        <w:t xml:space="preserve">Starting </w:t>
      </w:r>
      <w:r w:rsidR="007B1D11">
        <w:rPr>
          <w:b/>
          <w:lang w:val="en-GB"/>
        </w:rPr>
        <w:t>Credit Support Balance:</w:t>
      </w:r>
      <w:r w:rsidR="007B1D11">
        <w:rPr>
          <w:b/>
          <w:lang w:val="en-GB"/>
        </w:rPr>
        <w:tab/>
      </w:r>
      <w:r w:rsidR="007B1D11">
        <w:rPr>
          <w:b/>
          <w:lang w:val="en-GB"/>
        </w:rPr>
        <w:tab/>
        <w:t xml:space="preserve">CHF </w:t>
      </w:r>
      <w:r w:rsidR="00D51836">
        <w:rPr>
          <w:b/>
          <w:lang w:val="en-GB"/>
        </w:rPr>
        <w:tab/>
      </w:r>
      <w:r w:rsidR="00D51836">
        <w:rPr>
          <w:b/>
          <w:lang w:val="en-GB"/>
        </w:rPr>
        <w:tab/>
      </w:r>
      <w:r w:rsidR="00081BED">
        <w:rPr>
          <w:b/>
          <w:lang w:val="en-GB"/>
        </w:rPr>
        <w:t>0.00</w:t>
      </w:r>
    </w:p>
    <w:p w:rsidR="000152F3" w:rsidRDefault="000152F3">
      <w:pPr>
        <w:rPr>
          <w:b/>
          <w:lang w:val="en-GB"/>
        </w:rPr>
      </w:pPr>
    </w:p>
    <w:p w:rsidR="000152F3" w:rsidRDefault="000152F3" w:rsidP="000152F3">
      <w:pPr>
        <w:rPr>
          <w:b/>
          <w:lang w:val="en-GB"/>
        </w:rPr>
      </w:pPr>
      <w:r>
        <w:rPr>
          <w:b/>
          <w:lang w:val="en-GB"/>
        </w:rPr>
        <w:t>Credit Support Amount: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proofErr w:type="gramStart"/>
      <w:r>
        <w:rPr>
          <w:b/>
          <w:lang w:val="en-GB"/>
        </w:rPr>
        <w:t xml:space="preserve">CHF </w:t>
      </w:r>
      <w:r w:rsidR="00D51836">
        <w:rPr>
          <w:b/>
          <w:lang w:val="en-GB"/>
        </w:rPr>
        <w:t xml:space="preserve"> 2’180’000</w:t>
      </w:r>
      <w:r>
        <w:rPr>
          <w:b/>
          <w:lang w:val="en-GB"/>
        </w:rPr>
        <w:t>.00</w:t>
      </w:r>
      <w:proofErr w:type="gramEnd"/>
    </w:p>
    <w:p w:rsidR="007B1D11" w:rsidRPr="00D51836" w:rsidRDefault="00D51836" w:rsidP="00D51836">
      <w:pPr>
        <w:rPr>
          <w:lang w:val="en-GB"/>
        </w:rPr>
      </w:pPr>
      <w:r>
        <w:rPr>
          <w:b/>
          <w:lang w:val="en-GB"/>
        </w:rPr>
        <w:t xml:space="preserve">   </w:t>
      </w:r>
      <w:r w:rsidRPr="00D51836">
        <w:rPr>
          <w:lang w:val="en-GB"/>
        </w:rPr>
        <w:t>(</w:t>
      </w:r>
      <w:proofErr w:type="spellStart"/>
      <w:r w:rsidRPr="00D51836">
        <w:rPr>
          <w:lang w:val="en-GB"/>
        </w:rPr>
        <w:t>Baloise</w:t>
      </w:r>
      <w:proofErr w:type="spellEnd"/>
      <w:r w:rsidRPr="00D51836">
        <w:rPr>
          <w:lang w:val="en-GB"/>
        </w:rPr>
        <w:t xml:space="preserve"> perspective)</w:t>
      </w:r>
    </w:p>
    <w:p w:rsidR="00D51836" w:rsidRDefault="00D51836">
      <w:pPr>
        <w:rPr>
          <w:b/>
          <w:lang w:val="en-GB"/>
        </w:rPr>
      </w:pPr>
    </w:p>
    <w:p w:rsidR="007B1D11" w:rsidRDefault="00D51836">
      <w:pPr>
        <w:rPr>
          <w:b/>
          <w:lang w:val="en-GB"/>
        </w:rPr>
      </w:pPr>
      <w:r>
        <w:rPr>
          <w:b/>
          <w:lang w:val="en-GB"/>
        </w:rPr>
        <w:t xml:space="preserve">Delivery </w:t>
      </w:r>
      <w:r w:rsidR="007B1D11">
        <w:rPr>
          <w:b/>
          <w:lang w:val="en-GB"/>
        </w:rPr>
        <w:t>Amount:</w:t>
      </w:r>
      <w:r w:rsidR="007B1D11">
        <w:rPr>
          <w:b/>
          <w:lang w:val="en-GB"/>
        </w:rPr>
        <w:tab/>
      </w:r>
      <w:r w:rsidR="007B1D11">
        <w:rPr>
          <w:b/>
          <w:lang w:val="en-GB"/>
        </w:rPr>
        <w:tab/>
      </w:r>
      <w:r w:rsidR="007B1D11">
        <w:rPr>
          <w:b/>
          <w:lang w:val="en-GB"/>
        </w:rPr>
        <w:tab/>
      </w:r>
      <w:r w:rsidR="00585825">
        <w:rPr>
          <w:b/>
          <w:lang w:val="en-GB"/>
        </w:rPr>
        <w:tab/>
      </w:r>
      <w:proofErr w:type="gramStart"/>
      <w:r w:rsidR="007B1D11">
        <w:rPr>
          <w:b/>
          <w:lang w:val="en-GB"/>
        </w:rPr>
        <w:t xml:space="preserve">CHF </w:t>
      </w:r>
      <w:r>
        <w:rPr>
          <w:b/>
          <w:lang w:val="en-GB"/>
        </w:rPr>
        <w:t xml:space="preserve"> </w:t>
      </w:r>
      <w:r w:rsidR="007B1D11">
        <w:rPr>
          <w:b/>
          <w:lang w:val="en-GB"/>
        </w:rPr>
        <w:t>2'</w:t>
      </w:r>
      <w:r>
        <w:rPr>
          <w:b/>
          <w:lang w:val="en-GB"/>
        </w:rPr>
        <w:t>18</w:t>
      </w:r>
      <w:r w:rsidR="007B1D11">
        <w:rPr>
          <w:b/>
          <w:lang w:val="en-GB"/>
        </w:rPr>
        <w:t>0'000.00</w:t>
      </w:r>
      <w:proofErr w:type="gramEnd"/>
    </w:p>
    <w:p w:rsidR="007B1D11" w:rsidRDefault="007B1D11">
      <w:pPr>
        <w:rPr>
          <w:b/>
          <w:lang w:val="en-GB"/>
        </w:rPr>
      </w:pPr>
    </w:p>
    <w:p w:rsidR="007B1D11" w:rsidRDefault="007B1D11">
      <w:pPr>
        <w:rPr>
          <w:b/>
          <w:lang w:val="en-GB"/>
        </w:rPr>
      </w:pPr>
    </w:p>
    <w:p w:rsidR="007B1D11" w:rsidRDefault="007B1D11">
      <w:pPr>
        <w:rPr>
          <w:b/>
          <w:lang w:val="en-GB"/>
        </w:rPr>
      </w:pPr>
    </w:p>
    <w:p w:rsidR="000152F3" w:rsidRDefault="000152F3">
      <w:pPr>
        <w:rPr>
          <w:b/>
          <w:lang w:val="en-GB"/>
        </w:rPr>
      </w:pPr>
    </w:p>
    <w:p w:rsidR="007B1D11" w:rsidRPr="007B1D11" w:rsidRDefault="00081BED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 xml:space="preserve">Notice of expected </w:t>
      </w:r>
      <w:r w:rsidR="003526DA">
        <w:rPr>
          <w:b/>
          <w:sz w:val="32"/>
          <w:szCs w:val="32"/>
          <w:u w:val="single"/>
          <w:lang w:val="en-GB"/>
        </w:rPr>
        <w:t>Payment</w:t>
      </w:r>
    </w:p>
    <w:p w:rsidR="007B1D11" w:rsidRDefault="007B1D11">
      <w:pPr>
        <w:rPr>
          <w:b/>
          <w:lang w:val="en-GB"/>
        </w:rPr>
      </w:pPr>
    </w:p>
    <w:p w:rsidR="007B1D11" w:rsidRDefault="007B1D11">
      <w:pPr>
        <w:rPr>
          <w:b/>
          <w:lang w:val="en-GB"/>
        </w:rPr>
      </w:pPr>
      <w:r>
        <w:rPr>
          <w:b/>
          <w:lang w:val="en-GB"/>
        </w:rPr>
        <w:t>Amount: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585825">
        <w:rPr>
          <w:b/>
          <w:lang w:val="en-GB"/>
        </w:rPr>
        <w:tab/>
      </w:r>
      <w:r>
        <w:rPr>
          <w:b/>
          <w:lang w:val="en-GB"/>
        </w:rPr>
        <w:t>CHF 2'</w:t>
      </w:r>
      <w:r w:rsidR="00D51836">
        <w:rPr>
          <w:b/>
          <w:lang w:val="en-GB"/>
        </w:rPr>
        <w:t>18</w:t>
      </w:r>
      <w:r>
        <w:rPr>
          <w:b/>
          <w:lang w:val="en-GB"/>
        </w:rPr>
        <w:t>0'000.00</w:t>
      </w:r>
    </w:p>
    <w:p w:rsidR="00BC728F" w:rsidRDefault="00BC728F">
      <w:pPr>
        <w:rPr>
          <w:b/>
          <w:lang w:val="en-GB"/>
        </w:rPr>
      </w:pPr>
    </w:p>
    <w:p w:rsidR="007B1D11" w:rsidRDefault="007B1D11">
      <w:pPr>
        <w:rPr>
          <w:b/>
          <w:lang w:val="en-GB"/>
        </w:rPr>
      </w:pPr>
      <w:r>
        <w:rPr>
          <w:b/>
          <w:lang w:val="en-GB"/>
        </w:rPr>
        <w:t>Valu</w:t>
      </w:r>
      <w:r w:rsidR="001A37DE">
        <w:rPr>
          <w:b/>
          <w:lang w:val="en-GB"/>
        </w:rPr>
        <w:t>e Date</w:t>
      </w:r>
      <w:r>
        <w:rPr>
          <w:b/>
          <w:lang w:val="en-GB"/>
        </w:rPr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585825">
        <w:rPr>
          <w:b/>
          <w:lang w:val="en-GB"/>
        </w:rPr>
        <w:tab/>
      </w:r>
      <w:r>
        <w:rPr>
          <w:b/>
          <w:lang w:val="en-GB"/>
        </w:rPr>
        <w:t>2</w:t>
      </w:r>
      <w:r w:rsidR="00D51836">
        <w:rPr>
          <w:b/>
          <w:lang w:val="en-GB"/>
        </w:rPr>
        <w:t>6</w:t>
      </w:r>
      <w:r>
        <w:rPr>
          <w:b/>
          <w:lang w:val="en-GB"/>
        </w:rPr>
        <w:t>.</w:t>
      </w:r>
      <w:r w:rsidR="00D51836">
        <w:rPr>
          <w:b/>
          <w:lang w:val="en-GB"/>
        </w:rPr>
        <w:t>11</w:t>
      </w:r>
      <w:r>
        <w:rPr>
          <w:b/>
          <w:lang w:val="en-GB"/>
        </w:rPr>
        <w:t>.201</w:t>
      </w:r>
      <w:r w:rsidR="00D51836">
        <w:rPr>
          <w:b/>
          <w:lang w:val="en-GB"/>
        </w:rPr>
        <w:t>4</w:t>
      </w:r>
    </w:p>
    <w:p w:rsidR="007B1D11" w:rsidRDefault="007B1D11">
      <w:pPr>
        <w:rPr>
          <w:b/>
          <w:lang w:val="en-GB"/>
        </w:rPr>
      </w:pPr>
    </w:p>
    <w:p w:rsidR="007B1D11" w:rsidRPr="003526DA" w:rsidRDefault="00081BED" w:rsidP="007B1D11">
      <w:pPr>
        <w:autoSpaceDE w:val="0"/>
        <w:autoSpaceDN w:val="0"/>
        <w:adjustRightInd w:val="0"/>
        <w:rPr>
          <w:rFonts w:eastAsiaTheme="minorHAnsi" w:cs="Arial"/>
          <w:szCs w:val="22"/>
          <w:lang w:val="en-GB" w:eastAsia="en-US"/>
        </w:rPr>
      </w:pPr>
      <w:r>
        <w:rPr>
          <w:b/>
          <w:lang w:val="en-GB"/>
        </w:rPr>
        <w:t>Charged Account</w:t>
      </w:r>
      <w:r w:rsidR="007B1D11">
        <w:rPr>
          <w:b/>
          <w:lang w:val="en-GB"/>
        </w:rPr>
        <w:t xml:space="preserve"> (new/re</w:t>
      </w:r>
      <w:r w:rsidR="003526DA">
        <w:rPr>
          <w:b/>
          <w:lang w:val="en-GB"/>
        </w:rPr>
        <w:t xml:space="preserve">) </w:t>
      </w:r>
      <w:r w:rsidR="003526DA">
        <w:rPr>
          <w:b/>
          <w:lang w:val="en-GB"/>
        </w:rPr>
        <w:tab/>
      </w:r>
      <w:r w:rsidR="00585825">
        <w:rPr>
          <w:b/>
          <w:lang w:val="en-GB"/>
        </w:rPr>
        <w:tab/>
      </w:r>
      <w:r>
        <w:rPr>
          <w:b/>
          <w:lang w:val="en-GB"/>
        </w:rPr>
        <w:tab/>
      </w:r>
      <w:r w:rsidR="007B1D11" w:rsidRPr="003526DA">
        <w:rPr>
          <w:rFonts w:eastAsiaTheme="minorHAnsi" w:cs="Arial"/>
          <w:szCs w:val="22"/>
          <w:lang w:val="en-GB" w:eastAsia="en-US"/>
        </w:rPr>
        <w:t xml:space="preserve">Bank: UBS AG, </w:t>
      </w:r>
      <w:r w:rsidR="00D51836">
        <w:rPr>
          <w:rFonts w:eastAsiaTheme="minorHAnsi" w:cs="Arial"/>
          <w:szCs w:val="22"/>
          <w:lang w:val="en-GB" w:eastAsia="en-US"/>
        </w:rPr>
        <w:t>Zürich</w:t>
      </w:r>
      <w:r w:rsidR="007B1D11" w:rsidRPr="003526DA">
        <w:rPr>
          <w:rFonts w:eastAsiaTheme="minorHAnsi" w:cs="Arial"/>
          <w:szCs w:val="22"/>
          <w:lang w:val="en-GB" w:eastAsia="en-US"/>
        </w:rPr>
        <w:t>, Switzerland</w:t>
      </w:r>
    </w:p>
    <w:p w:rsidR="007B1D11" w:rsidRPr="003526DA" w:rsidRDefault="007B1D11" w:rsidP="00585825">
      <w:pPr>
        <w:autoSpaceDE w:val="0"/>
        <w:autoSpaceDN w:val="0"/>
        <w:adjustRightInd w:val="0"/>
        <w:ind w:left="3545" w:firstLine="709"/>
        <w:rPr>
          <w:rFonts w:eastAsiaTheme="minorHAnsi" w:cs="Arial"/>
          <w:szCs w:val="22"/>
          <w:lang w:val="en-GB" w:eastAsia="en-US"/>
        </w:rPr>
      </w:pPr>
      <w:r w:rsidRPr="003526DA">
        <w:rPr>
          <w:rFonts w:eastAsiaTheme="minorHAnsi" w:cs="Arial"/>
          <w:szCs w:val="22"/>
          <w:lang w:val="en-GB" w:eastAsia="en-US"/>
        </w:rPr>
        <w:t>Swift Code/BIC: UBSWCHZH80A</w:t>
      </w:r>
    </w:p>
    <w:p w:rsidR="007B1D11" w:rsidRPr="003526DA" w:rsidRDefault="007B1D11" w:rsidP="00585825">
      <w:pPr>
        <w:autoSpaceDE w:val="0"/>
        <w:autoSpaceDN w:val="0"/>
        <w:adjustRightInd w:val="0"/>
        <w:ind w:left="3545" w:firstLine="709"/>
        <w:rPr>
          <w:rFonts w:eastAsiaTheme="minorHAnsi" w:cs="Arial"/>
          <w:szCs w:val="22"/>
          <w:lang w:val="en-GB" w:eastAsia="en-US"/>
        </w:rPr>
      </w:pPr>
      <w:r w:rsidRPr="003526DA">
        <w:rPr>
          <w:rFonts w:eastAsiaTheme="minorHAnsi" w:cs="Arial"/>
          <w:szCs w:val="22"/>
          <w:lang w:val="en-GB" w:eastAsia="en-US"/>
        </w:rPr>
        <w:t>IBAN code: CH33 0024 0240 1067 9701 H</w:t>
      </w:r>
    </w:p>
    <w:p w:rsidR="007B1D11" w:rsidRDefault="007B1D11" w:rsidP="00585825">
      <w:pPr>
        <w:ind w:left="3545" w:firstLine="709"/>
        <w:rPr>
          <w:rFonts w:eastAsiaTheme="minorHAnsi" w:cs="Arial"/>
          <w:sz w:val="20"/>
          <w:lang w:val="en-GB" w:eastAsia="en-US"/>
        </w:rPr>
      </w:pPr>
      <w:r w:rsidRPr="003526DA">
        <w:rPr>
          <w:rFonts w:eastAsiaTheme="minorHAnsi" w:cs="Arial"/>
          <w:szCs w:val="22"/>
          <w:lang w:val="en-GB" w:eastAsia="en-US"/>
        </w:rPr>
        <w:t>Account currency: CHF</w:t>
      </w:r>
    </w:p>
    <w:p w:rsidR="007B1D11" w:rsidRDefault="007B1D11" w:rsidP="007B1D11">
      <w:pPr>
        <w:ind w:left="2836" w:firstLine="709"/>
        <w:rPr>
          <w:rFonts w:eastAsiaTheme="minorHAnsi" w:cs="Arial"/>
          <w:sz w:val="20"/>
          <w:lang w:val="en-GB" w:eastAsia="en-US"/>
        </w:rPr>
      </w:pPr>
    </w:p>
    <w:p w:rsidR="007B1D11" w:rsidRDefault="007B1D11" w:rsidP="007B1D11">
      <w:pPr>
        <w:ind w:left="2836" w:firstLine="709"/>
        <w:rPr>
          <w:rFonts w:eastAsiaTheme="minorHAnsi" w:cs="Arial"/>
          <w:sz w:val="20"/>
          <w:lang w:val="en-GB" w:eastAsia="en-US"/>
        </w:rPr>
      </w:pPr>
    </w:p>
    <w:p w:rsidR="003526DA" w:rsidRPr="003526DA" w:rsidRDefault="00081BED" w:rsidP="003526DA">
      <w:pPr>
        <w:autoSpaceDE w:val="0"/>
        <w:autoSpaceDN w:val="0"/>
        <w:adjustRightInd w:val="0"/>
        <w:rPr>
          <w:rFonts w:eastAsiaTheme="minorHAnsi" w:cs="Arial"/>
          <w:szCs w:val="22"/>
          <w:lang w:val="en-GB" w:eastAsia="en-US"/>
        </w:rPr>
      </w:pPr>
      <w:r>
        <w:rPr>
          <w:b/>
          <w:lang w:val="en-GB"/>
        </w:rPr>
        <w:t>Beneficiary Accou</w:t>
      </w:r>
      <w:r w:rsidR="003526DA">
        <w:rPr>
          <w:b/>
          <w:lang w:val="en-GB"/>
        </w:rPr>
        <w:t>nt (BL)</w:t>
      </w:r>
      <w:r w:rsidR="003526DA">
        <w:rPr>
          <w:b/>
          <w:lang w:val="en-GB"/>
        </w:rPr>
        <w:tab/>
      </w:r>
      <w:r w:rsidR="003526DA">
        <w:rPr>
          <w:b/>
          <w:lang w:val="en-GB"/>
        </w:rPr>
        <w:tab/>
      </w:r>
      <w:r w:rsidR="00585825">
        <w:rPr>
          <w:b/>
          <w:lang w:val="en-GB"/>
        </w:rPr>
        <w:tab/>
      </w:r>
      <w:r w:rsidR="003526DA" w:rsidRPr="003526DA">
        <w:rPr>
          <w:rFonts w:eastAsiaTheme="minorHAnsi" w:cs="Arial"/>
          <w:szCs w:val="22"/>
          <w:lang w:val="en-GB" w:eastAsia="en-US"/>
        </w:rPr>
        <w:t>Bank: UBS AG</w:t>
      </w:r>
    </w:p>
    <w:p w:rsidR="003526DA" w:rsidRPr="003526DA" w:rsidRDefault="003526DA" w:rsidP="00585825">
      <w:pPr>
        <w:autoSpaceDE w:val="0"/>
        <w:autoSpaceDN w:val="0"/>
        <w:adjustRightInd w:val="0"/>
        <w:ind w:left="3545" w:firstLine="709"/>
        <w:rPr>
          <w:rFonts w:eastAsiaTheme="minorHAnsi" w:cs="Arial"/>
          <w:szCs w:val="22"/>
          <w:lang w:val="en-GB" w:eastAsia="en-US"/>
        </w:rPr>
      </w:pPr>
      <w:r w:rsidRPr="003526DA">
        <w:rPr>
          <w:rFonts w:eastAsiaTheme="minorHAnsi" w:cs="Arial"/>
          <w:szCs w:val="22"/>
          <w:lang w:val="en-GB" w:eastAsia="en-US"/>
        </w:rPr>
        <w:t>Swift Code/BIC: UBSWCHZH80A</w:t>
      </w:r>
    </w:p>
    <w:p w:rsidR="003526DA" w:rsidRPr="003526DA" w:rsidRDefault="003526DA" w:rsidP="00585825">
      <w:pPr>
        <w:autoSpaceDE w:val="0"/>
        <w:autoSpaceDN w:val="0"/>
        <w:adjustRightInd w:val="0"/>
        <w:ind w:left="3545" w:firstLine="709"/>
        <w:rPr>
          <w:rFonts w:eastAsiaTheme="minorHAnsi" w:cs="Arial"/>
          <w:szCs w:val="22"/>
          <w:lang w:val="en-GB" w:eastAsia="en-US"/>
        </w:rPr>
      </w:pPr>
      <w:r w:rsidRPr="003526DA">
        <w:rPr>
          <w:rFonts w:eastAsiaTheme="minorHAnsi" w:cs="Arial"/>
          <w:szCs w:val="22"/>
          <w:lang w:val="en-GB" w:eastAsia="en-US"/>
        </w:rPr>
        <w:t>IBAN code: CH04 0023 0230 1972 3201 R</w:t>
      </w:r>
    </w:p>
    <w:p w:rsidR="003526DA" w:rsidRDefault="003526DA" w:rsidP="00585825">
      <w:pPr>
        <w:ind w:left="3545" w:firstLine="709"/>
        <w:rPr>
          <w:b/>
          <w:lang w:val="en-GB"/>
        </w:rPr>
      </w:pPr>
      <w:r w:rsidRPr="003526DA">
        <w:rPr>
          <w:rFonts w:eastAsiaTheme="minorHAnsi" w:cs="Arial"/>
          <w:szCs w:val="22"/>
          <w:lang w:val="en-GB" w:eastAsia="en-US"/>
        </w:rPr>
        <w:t>Account currency: CHF</w:t>
      </w:r>
      <w:r>
        <w:rPr>
          <w:b/>
          <w:lang w:val="en-GB"/>
        </w:rPr>
        <w:tab/>
      </w:r>
    </w:p>
    <w:p w:rsidR="003526DA" w:rsidRDefault="003526DA" w:rsidP="003526DA">
      <w:pPr>
        <w:ind w:left="2836" w:firstLine="709"/>
        <w:rPr>
          <w:b/>
          <w:lang w:val="en-GB"/>
        </w:rPr>
      </w:pPr>
    </w:p>
    <w:p w:rsidR="003526DA" w:rsidRDefault="003526DA" w:rsidP="003526DA">
      <w:pPr>
        <w:ind w:left="2836" w:firstLine="709"/>
        <w:rPr>
          <w:b/>
          <w:lang w:val="en-GB"/>
        </w:rPr>
      </w:pPr>
      <w:bookmarkStart w:id="0" w:name="_GoBack"/>
      <w:bookmarkEnd w:id="0"/>
    </w:p>
    <w:p w:rsidR="003526DA" w:rsidRDefault="003526DA" w:rsidP="003526DA">
      <w:pPr>
        <w:rPr>
          <w:b/>
          <w:lang w:val="en-GB"/>
        </w:rPr>
      </w:pPr>
    </w:p>
    <w:p w:rsidR="003526DA" w:rsidRDefault="003526DA" w:rsidP="003526DA">
      <w:pPr>
        <w:rPr>
          <w:b/>
          <w:lang w:val="en-GB"/>
        </w:rPr>
      </w:pPr>
    </w:p>
    <w:p w:rsidR="007B1D11" w:rsidRPr="003526DA" w:rsidRDefault="003526DA" w:rsidP="003526DA">
      <w:pPr>
        <w:ind w:left="4963" w:firstLine="709"/>
        <w:rPr>
          <w:lang w:val="en-GB"/>
        </w:rPr>
      </w:pPr>
      <w:r w:rsidRPr="003526DA">
        <w:rPr>
          <w:lang w:val="en-GB"/>
        </w:rPr>
        <w:t>Signatures</w:t>
      </w:r>
      <w:r w:rsidRPr="003526DA">
        <w:rPr>
          <w:lang w:val="en-GB"/>
        </w:rPr>
        <w:tab/>
      </w:r>
      <w:r w:rsidRPr="003526DA">
        <w:rPr>
          <w:lang w:val="en-GB"/>
        </w:rPr>
        <w:tab/>
      </w:r>
    </w:p>
    <w:p w:rsidR="00BC728F" w:rsidRPr="00BC728F" w:rsidRDefault="00BC728F">
      <w:pPr>
        <w:rPr>
          <w:b/>
          <w:lang w:val="en-GB"/>
        </w:rPr>
      </w:pPr>
    </w:p>
    <w:p w:rsidR="00D11032" w:rsidRPr="00BC728F" w:rsidRDefault="00D11032" w:rsidP="00D11032">
      <w:pPr>
        <w:rPr>
          <w:sz w:val="4"/>
          <w:lang w:val="en-GB"/>
        </w:rPr>
      </w:pPr>
    </w:p>
    <w:p w:rsidR="00876CC3" w:rsidRPr="00BC728F" w:rsidRDefault="00876CC3" w:rsidP="00D11032">
      <w:pPr>
        <w:rPr>
          <w:sz w:val="4"/>
          <w:lang w:val="en-GB"/>
        </w:rPr>
      </w:pPr>
    </w:p>
    <w:p w:rsidR="00876CC3" w:rsidRPr="00BC728F" w:rsidRDefault="00876CC3" w:rsidP="00D11032">
      <w:pPr>
        <w:rPr>
          <w:sz w:val="4"/>
          <w:lang w:val="en-GB"/>
        </w:rPr>
      </w:pPr>
    </w:p>
    <w:p w:rsidR="00876CC3" w:rsidRPr="00BC728F" w:rsidRDefault="00876CC3" w:rsidP="00D11032">
      <w:pPr>
        <w:rPr>
          <w:sz w:val="4"/>
          <w:lang w:val="en-GB"/>
        </w:rPr>
      </w:pPr>
    </w:p>
    <w:p w:rsidR="00876CC3" w:rsidRPr="00BC728F" w:rsidRDefault="00876CC3" w:rsidP="00D11032">
      <w:pPr>
        <w:rPr>
          <w:sz w:val="4"/>
          <w:lang w:val="en-GB"/>
        </w:rPr>
      </w:pPr>
    </w:p>
    <w:sectPr w:rsidR="00876CC3" w:rsidRPr="00BC728F" w:rsidSect="00001DA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814" w:right="851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825" w:rsidRDefault="00D22825" w:rsidP="00001DA9">
      <w:r>
        <w:separator/>
      </w:r>
    </w:p>
  </w:endnote>
  <w:endnote w:type="continuationSeparator" w:id="0">
    <w:p w:rsidR="00D22825" w:rsidRDefault="00D22825" w:rsidP="0000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CRB">
    <w:panose1 w:val="00000409000000000000"/>
    <w:charset w:val="02"/>
    <w:family w:val="moder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lerLogos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25" w:rsidRPr="00522917" w:rsidRDefault="00D22825" w:rsidP="00001DA9">
    <w:pPr>
      <w:rPr>
        <w:noProof/>
      </w:rPr>
    </w:pPr>
  </w:p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"/>
      <w:gridCol w:w="6520"/>
      <w:gridCol w:w="1985"/>
    </w:tblGrid>
    <w:tr w:rsidR="00D22825" w:rsidRPr="00522917" w:rsidTr="00D11032">
      <w:tc>
        <w:tcPr>
          <w:tcW w:w="7654" w:type="dxa"/>
          <w:gridSpan w:val="2"/>
        </w:tcPr>
        <w:p w:rsidR="00D22825" w:rsidRPr="00522917" w:rsidRDefault="0088743A" w:rsidP="00FC24D9">
          <w:pPr>
            <w:pStyle w:val="Fusszeile"/>
            <w:rPr>
              <w:noProof/>
            </w:rPr>
          </w:pPr>
          <w:fldSimple w:instr=" REF BKDATEINAME  \* MERGEFORMAT ">
            <w:r w:rsidR="00D22825">
              <w:rPr>
                <w:noProof/>
              </w:rPr>
              <w:t>H:\Projekte\P3381.SwissVA\20_Asset Management\230_Collateral\SwissVA_Prozess_Collateral.docx</w:t>
            </w:r>
          </w:fldSimple>
        </w:p>
      </w:tc>
      <w:tc>
        <w:tcPr>
          <w:tcW w:w="1984" w:type="dxa"/>
        </w:tcPr>
        <w:p w:rsidR="00D22825" w:rsidRPr="00522917" w:rsidRDefault="00D22825" w:rsidP="008C0C61">
          <w:pPr>
            <w:pStyle w:val="Seite"/>
            <w:rPr>
              <w:noProof/>
            </w:rPr>
          </w:pP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REF BK_SEITETXT_OBJ \* MERGEFORMAT \* Charformat </w:instrText>
          </w:r>
          <w:r w:rsidRPr="00522917">
            <w:rPr>
              <w:noProof/>
            </w:rPr>
            <w:fldChar w:fldCharType="separate"/>
          </w:r>
          <w:r w:rsidRPr="00522917">
            <w:rPr>
              <w:noProof/>
            </w:rPr>
            <w:t>Seite</w: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t xml:space="preserve"> </w: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 PAGE \* ARABIC </w:instrText>
          </w:r>
          <w:r w:rsidRPr="00522917">
            <w:rPr>
              <w:noProof/>
            </w:rPr>
            <w:fldChar w:fldCharType="separate"/>
          </w:r>
          <w:r w:rsidR="00D51836">
            <w:rPr>
              <w:noProof/>
            </w:rPr>
            <w:t>2</w: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t xml:space="preserve"> / </w: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 NUMPAGES </w:instrText>
          </w:r>
          <w:r w:rsidRPr="00522917">
            <w:rPr>
              <w:noProof/>
            </w:rPr>
            <w:fldChar w:fldCharType="separate"/>
          </w:r>
          <w:r w:rsidR="00D51836">
            <w:rPr>
              <w:noProof/>
            </w:rPr>
            <w:t>5</w:t>
          </w:r>
          <w:r w:rsidRPr="00522917">
            <w:rPr>
              <w:noProof/>
            </w:rPr>
            <w:fldChar w:fldCharType="end"/>
          </w:r>
        </w:p>
      </w:tc>
    </w:tr>
    <w:tr w:rsidR="00D22825" w:rsidRPr="00522917" w:rsidTr="00D11032">
      <w:trPr>
        <w:trHeight w:val="284"/>
      </w:trPr>
      <w:tc>
        <w:tcPr>
          <w:tcW w:w="1134" w:type="dxa"/>
          <w:vAlign w:val="bottom"/>
        </w:tcPr>
        <w:p w:rsidR="00D22825" w:rsidRPr="00522917" w:rsidRDefault="00D22825" w:rsidP="00E2379B">
          <w:pPr>
            <w:rPr>
              <w:noProof/>
              <w:sz w:val="14"/>
              <w:szCs w:val="14"/>
            </w:rPr>
          </w:pPr>
        </w:p>
      </w:tc>
      <w:tc>
        <w:tcPr>
          <w:tcW w:w="8505" w:type="dxa"/>
          <w:gridSpan w:val="2"/>
          <w:vAlign w:val="bottom"/>
        </w:tcPr>
        <w:p w:rsidR="00D22825" w:rsidRPr="00522917" w:rsidRDefault="00D22825" w:rsidP="00060D88">
          <w:pPr>
            <w:pStyle w:val="TFZ"/>
          </w:pPr>
          <w:r w:rsidRPr="00522917">
            <w:fldChar w:fldCharType="begin"/>
          </w:r>
          <w:r w:rsidRPr="00522917">
            <w:instrText xml:space="preserve"> REF BK_OCR_OBJ \* MERGEFORMAT \* Charformat </w:instrText>
          </w:r>
          <w:r w:rsidRPr="00522917">
            <w:fldChar w:fldCharType="end"/>
          </w:r>
        </w:p>
      </w:tc>
    </w:tr>
  </w:tbl>
  <w:p w:rsidR="00D22825" w:rsidRPr="00522917" w:rsidRDefault="00D22825" w:rsidP="00001DA9">
    <w:pPr>
      <w:pStyle w:val="Fusszeile"/>
      <w:rPr>
        <w:noProof/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25" w:rsidRPr="00522917" w:rsidRDefault="00D22825" w:rsidP="00001DA9">
    <w:pPr>
      <w:rPr>
        <w:noProof/>
      </w:rPr>
    </w:pPr>
  </w:p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6662"/>
      <w:gridCol w:w="1701"/>
    </w:tblGrid>
    <w:tr w:rsidR="00D22825" w:rsidRPr="00522917" w:rsidTr="00D11032">
      <w:tc>
        <w:tcPr>
          <w:tcW w:w="7938" w:type="dxa"/>
          <w:gridSpan w:val="2"/>
          <w:tcMar>
            <w:left w:w="0" w:type="dxa"/>
            <w:right w:w="0" w:type="dxa"/>
          </w:tcMar>
        </w:tcPr>
        <w:p w:rsidR="00D22825" w:rsidRPr="00522917" w:rsidRDefault="00D22825" w:rsidP="00FC24D9">
          <w:pPr>
            <w:pStyle w:val="Fusszeile"/>
            <w:rPr>
              <w:noProof/>
            </w:rPr>
          </w:pPr>
        </w:p>
      </w:tc>
      <w:tc>
        <w:tcPr>
          <w:tcW w:w="1701" w:type="dxa"/>
          <w:tcMar>
            <w:left w:w="0" w:type="dxa"/>
            <w:right w:w="0" w:type="dxa"/>
          </w:tcMar>
        </w:tcPr>
        <w:p w:rsidR="00D22825" w:rsidRPr="00522917" w:rsidRDefault="00D22825" w:rsidP="00FC24D9">
          <w:pPr>
            <w:pStyle w:val="Seite"/>
            <w:rPr>
              <w:noProof/>
            </w:rPr>
          </w:pP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IF </w:instrTex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>NUMPAGES</w:instrText>
          </w:r>
          <w:r w:rsidRPr="00522917">
            <w:rPr>
              <w:noProof/>
            </w:rPr>
            <w:fldChar w:fldCharType="separate"/>
          </w:r>
          <w:r w:rsidR="00D51836">
            <w:rPr>
              <w:noProof/>
            </w:rPr>
            <w:instrText>1</w:instrTex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instrText xml:space="preserve"> &gt; 1 </w:instrTex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>QUOTE "</w:instrText>
          </w:r>
          <w:bookmarkStart w:id="3" w:name="BK_SEITETXT_OBJ"/>
          <w:r w:rsidRPr="00522917">
            <w:rPr>
              <w:noProof/>
            </w:rPr>
            <w:instrText>Seite</w:instrText>
          </w:r>
          <w:bookmarkEnd w:id="3"/>
          <w:r w:rsidRPr="00522917">
            <w:rPr>
              <w:noProof/>
            </w:rPr>
            <w:instrText xml:space="preserve"> </w:instrTex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 PAGE</w:instrText>
          </w:r>
          <w:r w:rsidRPr="00522917">
            <w:rPr>
              <w:noProof/>
            </w:rPr>
            <w:fldChar w:fldCharType="separate"/>
          </w:r>
          <w:r w:rsidR="00D51836">
            <w:rPr>
              <w:noProof/>
            </w:rPr>
            <w:instrText>1</w:instrTex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instrText xml:space="preserve"> / </w:instrTex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 NUMPAGES</w:instrText>
          </w:r>
          <w:r w:rsidRPr="00522917">
            <w:rPr>
              <w:noProof/>
            </w:rPr>
            <w:fldChar w:fldCharType="separate"/>
          </w:r>
          <w:r w:rsidR="00D51836">
            <w:rPr>
              <w:noProof/>
            </w:rPr>
            <w:instrText>2</w:instrTex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instrText>"</w:instrText>
          </w:r>
          <w:r w:rsidRPr="00522917">
            <w:rPr>
              <w:noProof/>
            </w:rPr>
            <w:fldChar w:fldCharType="separate"/>
          </w:r>
          <w:r w:rsidR="00D51836" w:rsidRPr="00522917">
            <w:rPr>
              <w:noProof/>
            </w:rPr>
            <w:instrText xml:space="preserve">Seite </w:instrText>
          </w:r>
          <w:r w:rsidR="00D51836">
            <w:rPr>
              <w:noProof/>
            </w:rPr>
            <w:instrText>1</w:instrText>
          </w:r>
          <w:r w:rsidR="00D51836" w:rsidRPr="00522917">
            <w:rPr>
              <w:noProof/>
            </w:rPr>
            <w:instrText xml:space="preserve"> / </w:instrText>
          </w:r>
          <w:r w:rsidR="00D51836">
            <w:rPr>
              <w:noProof/>
            </w:rPr>
            <w:instrText>2</w:instrTex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fldChar w:fldCharType="end"/>
          </w:r>
        </w:p>
      </w:tc>
    </w:tr>
    <w:tr w:rsidR="00D22825" w:rsidRPr="00522917" w:rsidTr="00D11032">
      <w:tblPrEx>
        <w:tblCellMar>
          <w:left w:w="0" w:type="dxa"/>
          <w:right w:w="0" w:type="dxa"/>
        </w:tblCellMar>
      </w:tblPrEx>
      <w:trPr>
        <w:trHeight w:hRule="exact" w:val="284"/>
      </w:trPr>
      <w:tc>
        <w:tcPr>
          <w:tcW w:w="1276" w:type="dxa"/>
          <w:vAlign w:val="bottom"/>
        </w:tcPr>
        <w:p w:rsidR="00D22825" w:rsidRPr="00522917" w:rsidRDefault="00D22825" w:rsidP="00BC728F">
          <w:pPr>
            <w:pStyle w:val="Footer"/>
            <w:rPr>
              <w:noProof/>
              <w:sz w:val="14"/>
              <w:szCs w:val="14"/>
            </w:rPr>
          </w:pPr>
        </w:p>
      </w:tc>
      <w:tc>
        <w:tcPr>
          <w:tcW w:w="8363" w:type="dxa"/>
          <w:gridSpan w:val="2"/>
          <w:vAlign w:val="bottom"/>
        </w:tcPr>
        <w:p w:rsidR="00D22825" w:rsidRPr="00522917" w:rsidRDefault="00D22825" w:rsidP="00060D88">
          <w:pPr>
            <w:pStyle w:val="TFZ"/>
          </w:pPr>
          <w:bookmarkStart w:id="4" w:name="BK_OCR_OBJ"/>
          <w:bookmarkEnd w:id="4"/>
        </w:p>
      </w:tc>
    </w:tr>
  </w:tbl>
  <w:p w:rsidR="00D22825" w:rsidRPr="00522917" w:rsidRDefault="00D22825" w:rsidP="00001DA9">
    <w:pPr>
      <w:pStyle w:val="Footer"/>
      <w:rPr>
        <w:noProof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825" w:rsidRDefault="00D22825" w:rsidP="00001DA9">
      <w:r>
        <w:separator/>
      </w:r>
    </w:p>
  </w:footnote>
  <w:footnote w:type="continuationSeparator" w:id="0">
    <w:p w:rsidR="00D22825" w:rsidRDefault="00D22825" w:rsidP="00001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13"/>
      <w:gridCol w:w="4026"/>
    </w:tblGrid>
    <w:tr w:rsidR="00D22825" w:rsidRPr="00522917" w:rsidTr="00D11032">
      <w:trPr>
        <w:trHeight w:val="1202"/>
      </w:trPr>
      <w:tc>
        <w:tcPr>
          <w:tcW w:w="5613" w:type="dxa"/>
        </w:tcPr>
        <w:p w:rsidR="00D22825" w:rsidRPr="00522917" w:rsidRDefault="0088743A" w:rsidP="00FC24D9">
          <w:pPr>
            <w:pStyle w:val="AktNotTitel"/>
            <w:rPr>
              <w:noProof/>
            </w:rPr>
          </w:pPr>
          <w:fldSimple w:instr=" REF BK_AKTNOTTITEL_OBJ \* MERGEFORMAT ">
            <w:r w:rsidR="00D22825" w:rsidRPr="00CD64B5">
              <w:rPr>
                <w:bCs/>
                <w:noProof/>
              </w:rPr>
              <w:t>Memo</w:t>
            </w:r>
          </w:fldSimple>
        </w:p>
        <w:p w:rsidR="00D22825" w:rsidRPr="00522917" w:rsidRDefault="00D22825" w:rsidP="00782B1E">
          <w:pPr>
            <w:pStyle w:val="BetreffRefBriefTitel2"/>
            <w:rPr>
              <w:noProof/>
            </w:rPr>
          </w:pP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 REF Betreff \* MERGEFORMAT \* CHARFORMAT </w:instrText>
          </w:r>
          <w:r w:rsidRPr="00522917">
            <w:rPr>
              <w:noProof/>
            </w:rPr>
            <w:fldChar w:fldCharType="separate"/>
          </w:r>
          <w:r w:rsidRPr="00CD64B5">
            <w:rPr>
              <w:noProof/>
            </w:rPr>
            <w:t xml:space="preserve">Swiss VA: Prozessbeschrieb Collateral aus RV-Vertrag mit new/re </w:t>
          </w:r>
          <w:r w:rsidRPr="00522917">
            <w:rPr>
              <w:noProof/>
            </w:rPr>
            <w:fldChar w:fldCharType="end"/>
          </w:r>
        </w:p>
      </w:tc>
      <w:tc>
        <w:tcPr>
          <w:tcW w:w="4026" w:type="dxa"/>
        </w:tcPr>
        <w:p w:rsidR="00D22825" w:rsidRPr="00D53BE7" w:rsidRDefault="0088743A" w:rsidP="00FC24D9">
          <w:pPr>
            <w:pStyle w:val="Logo"/>
            <w:rPr>
              <w:rFonts w:ascii="BaslerLogos" w:hAnsi="BaslerLogos"/>
              <w:noProof/>
            </w:rPr>
          </w:pPr>
          <w:fldSimple w:instr=" REF BK_LOGO_OBJ  \* MERGEFORMAT ">
            <w:r w:rsidR="00D22825" w:rsidRPr="00CD64B5">
              <w:rPr>
                <w:rFonts w:ascii="BaslerLogos" w:hAnsi="BaslerLogos"/>
                <w:noProof/>
              </w:rPr>
              <w:t></w:t>
            </w:r>
          </w:fldSimple>
        </w:p>
        <w:p w:rsidR="00D22825" w:rsidRPr="00522917" w:rsidRDefault="0088743A" w:rsidP="001F5B4A">
          <w:pPr>
            <w:pStyle w:val="Datum"/>
          </w:pPr>
          <w:fldSimple w:instr=" REF BK_DATUMTEXT_OBJ  \* MERGEFORMAT \* CHARFORMAT ">
            <w:r w:rsidR="00D22825" w:rsidRPr="00522917">
              <w:t>2. Januar 2013</w:t>
            </w:r>
          </w:fldSimple>
        </w:p>
      </w:tc>
    </w:tr>
    <w:tr w:rsidR="00D22825" w:rsidRPr="00522917" w:rsidTr="00D11032">
      <w:trPr>
        <w:trHeight w:val="403"/>
      </w:trPr>
      <w:tc>
        <w:tcPr>
          <w:tcW w:w="5613" w:type="dxa"/>
        </w:tcPr>
        <w:p w:rsidR="00D22825" w:rsidRPr="00522917" w:rsidRDefault="00D22825" w:rsidP="00D11032">
          <w:pPr>
            <w:rPr>
              <w:noProof/>
            </w:rPr>
          </w:pPr>
        </w:p>
      </w:tc>
      <w:tc>
        <w:tcPr>
          <w:tcW w:w="4026" w:type="dxa"/>
        </w:tcPr>
        <w:p w:rsidR="00D22825" w:rsidRPr="00522917" w:rsidRDefault="00D22825" w:rsidP="00D11032">
          <w:pPr>
            <w:rPr>
              <w:noProof/>
            </w:rPr>
          </w:pPr>
        </w:p>
      </w:tc>
    </w:tr>
  </w:tbl>
  <w:p w:rsidR="00D22825" w:rsidRPr="00522917" w:rsidRDefault="00D22825"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7"/>
      <w:gridCol w:w="4253"/>
    </w:tblGrid>
    <w:tr w:rsidR="00D22825" w:rsidRPr="00522917" w:rsidTr="00D11032">
      <w:trPr>
        <w:trHeight w:val="1361"/>
      </w:trPr>
      <w:tc>
        <w:tcPr>
          <w:tcW w:w="5387" w:type="dxa"/>
        </w:tcPr>
        <w:p w:rsidR="00D22825" w:rsidRPr="00522917" w:rsidRDefault="00D22825" w:rsidP="00FC24D9">
          <w:pPr>
            <w:pStyle w:val="AktNotTitel"/>
            <w:rPr>
              <w:noProof/>
            </w:rPr>
          </w:pPr>
        </w:p>
      </w:tc>
      <w:tc>
        <w:tcPr>
          <w:tcW w:w="4253" w:type="dxa"/>
        </w:tcPr>
        <w:p w:rsidR="00D22825" w:rsidRPr="00522917" w:rsidRDefault="00D22825" w:rsidP="00FC24D9">
          <w:pPr>
            <w:pStyle w:val="Logo"/>
            <w:rPr>
              <w:rFonts w:ascii="BaslerLogos" w:hAnsi="BaslerLogos"/>
              <w:noProof/>
              <w:sz w:val="70"/>
            </w:rPr>
          </w:pPr>
          <w:bookmarkStart w:id="1" w:name="BK_LOGO_OBJ"/>
          <w:r w:rsidRPr="00522917">
            <w:rPr>
              <w:rFonts w:ascii="BaslerLogos" w:hAnsi="BaslerLogos"/>
              <w:noProof/>
              <w:sz w:val="70"/>
            </w:rPr>
            <w:t></w:t>
          </w:r>
          <w:bookmarkEnd w:id="1"/>
        </w:p>
        <w:p w:rsidR="00D22825" w:rsidRPr="00522917" w:rsidRDefault="00D22825" w:rsidP="00D51836">
          <w:pPr>
            <w:pStyle w:val="Datum"/>
            <w:rPr>
              <w:noProof/>
              <w:szCs w:val="8"/>
            </w:rPr>
          </w:pPr>
          <w:bookmarkStart w:id="2" w:name="BK_DATUMTEXT_OBJ"/>
          <w:r w:rsidRPr="00522917">
            <w:rPr>
              <w:noProof/>
            </w:rPr>
            <w:t>2</w:t>
          </w:r>
          <w:r w:rsidR="00D51836">
            <w:rPr>
              <w:noProof/>
            </w:rPr>
            <w:t>6</w:t>
          </w:r>
          <w:r w:rsidRPr="00522917">
            <w:rPr>
              <w:noProof/>
            </w:rPr>
            <w:t xml:space="preserve">. </w:t>
          </w:r>
          <w:bookmarkEnd w:id="2"/>
          <w:r w:rsidR="00D51836">
            <w:rPr>
              <w:noProof/>
            </w:rPr>
            <w:t>November 2014</w:t>
          </w:r>
        </w:p>
      </w:tc>
    </w:tr>
  </w:tbl>
  <w:p w:rsidR="00D22825" w:rsidRPr="00522917" w:rsidRDefault="00D22825" w:rsidP="00D11032">
    <w:pPr>
      <w:pStyle w:val="Header"/>
      <w:rPr>
        <w:noProof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07BE"/>
    <w:multiLevelType w:val="hybridMultilevel"/>
    <w:tmpl w:val="3300FC90"/>
    <w:lvl w:ilvl="0" w:tplc="E5688D94">
      <w:numFmt w:val="bullet"/>
      <w:lvlText w:val=""/>
      <w:lvlJc w:val="left"/>
      <w:pPr>
        <w:ind w:left="2487" w:hanging="360"/>
      </w:pPr>
      <w:rPr>
        <w:rFonts w:ascii="Wingdings" w:eastAsia="Times New Roman" w:hAnsi="Wingdings" w:cs="Times New Roman" w:hint="default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">
    <w:nsid w:val="5A7A4EA1"/>
    <w:multiLevelType w:val="hybridMultilevel"/>
    <w:tmpl w:val="DD582268"/>
    <w:lvl w:ilvl="0" w:tplc="42F4F7A2">
      <w:numFmt w:val="bullet"/>
      <w:lvlText w:val=""/>
      <w:lvlJc w:val="left"/>
      <w:pPr>
        <w:ind w:left="2487" w:hanging="360"/>
      </w:pPr>
      <w:rPr>
        <w:rFonts w:ascii="Wingdings" w:eastAsia="Times New Roman" w:hAnsi="Wingdings" w:cs="Times New Roman" w:hint="default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>
    <w:nsid w:val="647A6A80"/>
    <w:multiLevelType w:val="hybridMultilevel"/>
    <w:tmpl w:val="37BCA474"/>
    <w:lvl w:ilvl="0" w:tplc="74E4F254">
      <w:numFmt w:val="bullet"/>
      <w:lvlText w:val=""/>
      <w:lvlJc w:val="left"/>
      <w:pPr>
        <w:ind w:left="2629" w:hanging="360"/>
      </w:pPr>
      <w:rPr>
        <w:rFonts w:ascii="Wingdings" w:eastAsia="Times New Roman" w:hAnsi="Wingdings" w:cs="Times New Roman" w:hint="default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rchivTyp" w:val="0"/>
    <w:docVar w:name="BKAbsender" w:val="Schöb Thomas_x000d_Tel. 79 53"/>
    <w:docVar w:name="BKAbsKommArt1" w:val="Tel."/>
    <w:docVar w:name="BKAbsKommNr1" w:val="79 53"/>
    <w:docVar w:name="BKAbsName" w:val="Schöb"/>
    <w:docVar w:name="BKAbsText" w:val="Absender"/>
    <w:docVar w:name="BKAbsVorname" w:val="Thomas"/>
    <w:docVar w:name="BKAktNotTitel" w:val="Memo"/>
    <w:docVar w:name="BKBetreff" w:val="Swiss VA: Prozessbeschrieb Collateral aus RV-Vertrag mit new/re"/>
    <w:docVar w:name="BKBueroTel" w:val="79 53"/>
    <w:docVar w:name="BKClaim" w:val="Wir machen Sie sicherer. Seit 150 Jahren."/>
    <w:docVar w:name="BKDatum" w:val="02.01.2013"/>
    <w:docVar w:name="BKDatumText" w:val="2. Januar 2013"/>
    <w:docVar w:name="BKEmpAnredeCode" w:val="0"/>
    <w:docVar w:name="BKEmpfaenger" w:val="Matthias Lachenmaier_x000d_Martin Ingold_x000d_Judith Schmidlin_x000d_Christoph Börlin_x000d_CCG "/>
    <w:docVar w:name="BKEmpFL" w:val="False"/>
    <w:docVar w:name="BKEmpGeburtsdatum" w:val="____ . ____ . ________"/>
    <w:docVar w:name="BKEmpIsFirma" w:val="False"/>
    <w:docVar w:name="BKEmpKommArt1" w:val="Tel."/>
    <w:docVar w:name="BKEmpName" w:val="Lachenmaier"/>
    <w:docVar w:name="BKEmptext" w:val="Empfänger"/>
    <w:docVar w:name="BKEmpVorname" w:val="Matthias"/>
    <w:docVar w:name="BKGrussformel" w:val="Freundliche Grüsse"/>
    <w:docVar w:name="BKGSGeschaeftstelleCode" w:val="2"/>
    <w:docVar w:name="BKGSGeschaeftstelleHostCode" w:val="-1"/>
    <w:docVar w:name="BKGSGesellschaftCode" w:val="19"/>
    <w:docVar w:name="BKGSName" w:val="Hauptsitz"/>
    <w:docVar w:name="BKGSOrt" w:val="Basel"/>
    <w:docVar w:name="BKGSPLZ" w:val="4002"/>
    <w:docVar w:name="BKGSPostfach" w:val="Postfach"/>
    <w:docVar w:name="BKGSStrasse" w:val="Aeschengraben 21"/>
    <w:docVar w:name="BKGSZusatz" w:val="Hauptsitz"/>
    <w:docVar w:name="BKIhrZeichen" w:val="Ihr Zeichen:"/>
    <w:docVar w:name="BKKSCEMail" w:val="kundenservice@baloise.ch"/>
    <w:docVar w:name="BKKSCTel" w:val="00800 24 800 800"/>
    <w:docVar w:name="BKKSCText" w:val="Kundenservice"/>
    <w:docVar w:name="BKLaenderText" w:val="False"/>
    <w:docVar w:name="BKLogo" w:val="G"/>
    <w:docVar w:name="BKSeiteTxt" w:val="Seite"/>
    <w:docVar w:name="BKUnserZeichen" w:val=" "/>
    <w:docVar w:name="DateiInFusszeile" w:val="True"/>
    <w:docVar w:name="DateiPfadInFusszeile" w:val="True"/>
    <w:docVar w:name="DokumentNummer" w:val="{23D88A91-7A96-4A9C-88CE-9CCA83E23C06}"/>
    <w:docVar w:name="DokumentSprache" w:val="1"/>
    <w:docVar w:name="EmpfaengerListeSerialisiert" w:val="&lt;Obj&gt;&lt;Property Name=&quot;KundenNr&quot;&gt;&lt;/Property&gt;&lt;Property Name=&quot;AdressLfNr&quot;&gt;0&lt;/Property&gt;&lt;Property Name=&quot;AdressQuelle&quot;&gt;&lt;/Property&gt;&lt;Property Name=&quot;KorrespondenzSprache&quot;&gt;1&lt;/Property&gt;&lt;Property Name=&quot;Firma&quot;&gt;&lt;/Property&gt;&lt;Property Name=&quot;ZuHanden&quot;&gt;&lt;/Property&gt;&lt;Property Name=&quot;Anrede&quot;&gt;0&lt;/Property&gt;&lt;Property Name=&quot;AnredeText&quot;&gt;&lt;/Property&gt;&lt;Property Name=&quot;AnredeFormel&quot;&gt;Sehr geehrte Damen und Herren&lt;/Property&gt;&lt;Property Name=&quot;Name&quot;&gt;Lachenmaier&lt;/Property&gt;&lt;Property Name=&quot;Vorname&quot;&gt;Matthias&lt;/Property&gt;&lt;Property Name=&quot;Zusatz&quot;&gt;&lt;/Property&gt;&lt;Property Name=&quot;Zusatz2&quot;&gt;&lt;/Property&gt;&lt;Property Name=&quot;Strasse&quot;&gt;&lt;/Property&gt;&lt;Property Name=&quot;Postfach&quot;&gt;&lt;/Property&gt;&lt;Property Name=&quot;Land&quot;&gt;&lt;/Property&gt;&lt;Property Name=&quot;KommArt1&quot;&gt;1&lt;/Property&gt;&lt;Property Name=&quot;KommNummer1&quot;&gt;&lt;/Property&gt;&lt;Property Name=&quot;KommArt2&quot;&gt;0&lt;/Property&gt;&lt;Property Name=&quot;KommNummer2&quot;&gt;&lt;/Property&gt;&lt;Property Name=&quot;KommArt3&quot;&gt;0&lt;/Property&gt;&lt;Property Name=&quot;KommNummer3&quot;&gt;&lt;/Property&gt;&lt;Property Name=&quot;EMail&quot;&gt;&lt;/Property&gt;&lt;Property Name=&quot;Internet&quot;&gt;&lt;/Property&gt;&lt;Property Name=&quot;Buero&quot;&gt;&lt;/Property&gt;&lt;Property Name=&quot;Abteilung&quot;&gt;0&lt;/Property&gt;&lt;Property Name=&quot;UnserZeichen&quot;&gt;&lt;/Property&gt;&lt;Property Name=&quot;VersendungsArt&quot;&gt;1&lt;/Property&gt;&lt;Property Name=&quot;Geburtsdatum&quot;&gt;0&lt;/Property&gt;&lt;Property Name=&quot;GeburtsdatumDDMMYYYY&quot;&gt;---- . ---- . --------&lt;/Property&gt;&lt;Property Name=&quot;Geschlecht&quot;&gt;0&lt;/Property&gt;&lt;Property Name=&quot;Gebaeude&quot;&gt;&lt;/Property&gt;&lt;Property Name=&quot;Kostenstelle&quot;&gt;&lt;/Property&gt;&lt;Property Name=&quot;InternTelefonNummer&quot;&gt;&lt;/Property&gt;&lt;Property Name=&quot;BNummer&quot;&gt;&lt;/Property&gt;&lt;Property Name=&quot;Absendertyp&quot;&gt;0&lt;/Property&gt;&lt;Property Name=&quot;AbsenderLand&quot;&gt;&lt;/Property&gt;&lt;Property Name=&quot;AbsenderLandLang&quot;&gt;&lt;/Property&gt;&lt;Property Name=&quot;Funktion&quot;&gt;&lt;/Property&gt;&lt;Property Name=&quot;Ausbildungstitel&quot;&gt;&lt;/Property&gt;&lt;Property Name=&quot;Abteilungsbezeichnung&quot;&gt;&lt;/Property&gt;&lt;Property Name=&quot;Geschaeftstelle&quot;&gt;&lt;/Property&gt;&lt;Property Name=&quot;Gesellschaft&quot;&gt;0&lt;/Property&gt;&lt;Property Name=&quot;Telefon&quot;&gt;&lt;/Property&gt;&lt;Property Name=&quot;Fax&quot;&gt;&lt;/Property&gt;&lt;Property Name=&quot;Natel&quot;&gt;&lt;/Property&gt;&lt;Property Name=&quot;Rolle&quot;&gt;&lt;/Property&gt;&lt;Property Name=&quot;LstPLZ&quot;&gt;&lt;/Property&gt;&lt;Property Name=&quot;LstOrt&quot;&gt;&lt;/Property&gt;&lt;Property Name=&quot;IsFirma&quot;&gt;False&lt;/Property&gt;&lt;Property Name=&quot;Initialisiert&quot;&gt;True&lt;/Property&gt;&lt;Property Name=&quot;BezLang&quot;&gt;&lt;/Property&gt;&lt;Property Name=&quot;BezKurz&quot;&gt;&lt;/Property&gt;&lt;Property Name=&quot;Pono&quot;&gt;&lt;/Property&gt;&lt;Property Name=&quot;OffNo&quot;&gt;&lt;/Property&gt;&lt;Property Name=&quot;SchaNo&quot;&gt;&lt;/Property&gt;&lt;Property Name=&quot;VersichertenNo&quot;&gt;&lt;/Property&gt;&lt;/Obj&gt;|&lt;Obj&gt;&lt;Property Name=&quot;KundenNr&quot;&gt;&lt;/Property&gt;&lt;Property Name=&quot;AdressLfNr&quot;&gt;0&lt;/Property&gt;&lt;Property Name=&quot;AdressQuelle&quot;&gt;&lt;/Property&gt;&lt;Property Name=&quot;KorrespondenzSprache&quot;&gt;1&lt;/Property&gt;&lt;Property Name=&quot;Firma&quot;&gt;&lt;/Property&gt;&lt;Property Name=&quot;ZuHanden&quot;&gt;&lt;/Property&gt;&lt;Property Name=&quot;Anrede&quot;&gt;0&lt;/Property&gt;&lt;Property Name=&quot;AnredeText&quot;&gt;&lt;/Property&gt;&lt;Property Name=&quot;AnredeFormel&quot;&gt;Sehr geehrte Damen und Herren&lt;/Property&gt;&lt;Property Name=&quot;Name&quot;&gt;Ingold&lt;/Property&gt;&lt;Property Name=&quot;Vorname&quot;&gt;Martin&lt;/Property&gt;&lt;Property Name=&quot;Zusatz&quot;&gt;&lt;/Property&gt;&lt;Property Name=&quot;Zusatz2&quot;&gt;&lt;/Property&gt;&lt;Property Name=&quot;Strasse&quot;&gt;&lt;/Property&gt;&lt;Property Name=&quot;Postfach&quot;&gt;&lt;/Property&gt;&lt;Property Name=&quot;Land&quot;&gt;&lt;/Property&gt;&lt;Property Name=&quot;KommArt1&quot;&gt;1&lt;/Property&gt;&lt;Property Name=&quot;KommNummer1&quot;&gt;&lt;/Property&gt;&lt;Property Name=&quot;KommArt2&quot;&gt;0&lt;/Property&gt;&lt;Property Name=&quot;KommNummer2&quot;&gt;&lt;/Property&gt;&lt;Property Name=&quot;KommArt3&quot;&gt;0&lt;/Property&gt;&lt;Property Name=&quot;KommNummer3&quot;&gt;&lt;/Property&gt;&lt;Property Name=&quot;EMail&quot;&gt;&lt;/Property&gt;&lt;Property Name=&quot;Internet&quot;&gt;&lt;/Property&gt;&lt;Property Name=&quot;Buero&quot;&gt;&lt;/Property&gt;&lt;Property Name=&quot;Abteilung&quot;&gt;0&lt;/Property&gt;&lt;Property Name=&quot;UnserZeichen&quot;&gt;&lt;/Property&gt;&lt;Property Name=&quot;VersendungsArt&quot;&gt;1&lt;/Property&gt;&lt;Property Name=&quot;Geburtsdatum&quot;&gt;0&lt;/Property&gt;&lt;Property Name=&quot;GeburtsdatumDDMMYYYY&quot;&gt;---- . ---- . --------&lt;/Property&gt;&lt;Property Name=&quot;Geschlecht&quot;&gt;0&lt;/Property&gt;&lt;Property Name=&quot;Gebaeude&quot;&gt;&lt;/Property&gt;&lt;Property Name=&quot;Kostenstelle&quot;&gt;&lt;/Property&gt;&lt;Property Name=&quot;InternTelefonNummer&quot;&gt;&lt;/Property&gt;&lt;Property Name=&quot;BNummer&quot;&gt;&lt;/Property&gt;&lt;Property Name=&quot;Absendertyp&quot;&gt;0&lt;/Property&gt;&lt;Property Name=&quot;AbsenderLand&quot;&gt;&lt;/Property&gt;&lt;Property Name=&quot;AbsenderLandLang&quot;&gt;&lt;/Property&gt;&lt;Property Name=&quot;Funktion&quot;&gt;&lt;/Property&gt;&lt;Property Name=&quot;Ausbildungstitel&quot;&gt;&lt;/Property&gt;&lt;Property Name=&quot;Abteilungsbezeichnung&quot;&gt;&lt;/Property&gt;&lt;Property Name=&quot;Geschaeftstelle&quot;&gt;&lt;/Property&gt;&lt;Property Name=&quot;Gesellschaft&quot;&gt;0&lt;/Property&gt;&lt;Property Name=&quot;Telefon&quot;&gt;&lt;/Property&gt;&lt;Property Name=&quot;Fax&quot;&gt;&lt;/Property&gt;&lt;Property Name=&quot;Natel&quot;&gt;&lt;/Property&gt;&lt;Property Name=&quot;Rolle&quot;&gt;&lt;/Property&gt;&lt;Property Name=&quot;LstPLZ&quot;&gt;&lt;/Property&gt;&lt;Property Name=&quot;LstOrt&quot;&gt;&lt;/Property&gt;&lt;Property Name=&quot;IsFirma&quot;&gt;False&lt;/Property&gt;&lt;Property Name=&quot;Initialisiert&quot;&gt;True&lt;/Property&gt;&lt;Property Name=&quot;BezLang&quot;&gt;&lt;/Property&gt;&lt;Property Name=&quot;BezKurz&quot;&gt;&lt;/Property&gt;&lt;Property Name=&quot;Pono&quot;&gt;&lt;/Property&gt;&lt;Property Name=&quot;OffNo&quot;&gt;&lt;/Property&gt;&lt;Property Name=&quot;SchaNo&quot;&gt;&lt;/Property&gt;&lt;Property Name=&quot;VersichertenNo&quot;&gt;&lt;/Property&gt;&lt;/Obj&gt;|&lt;Obj&gt;&lt;Property Name=&quot;KundenNr&quot;&gt;&lt;/Property&gt;&lt;Property Name=&quot;AdressLfNr&quot;&gt;0&lt;/Property&gt;&lt;Property Name=&quot;AdressQuelle&quot;&gt;&lt;/Property&gt;&lt;Property Name=&quot;KorrespondenzSprache&quot;&gt;1&lt;/Property&gt;&lt;Property Name=&quot;Firma&quot;&gt;&lt;/Property&gt;&lt;Property Name=&quot;ZuHanden&quot;&gt;&lt;/Property&gt;&lt;Property Name=&quot;Anrede&quot;&gt;0&lt;/Property&gt;&lt;Property Name=&quot;AnredeText&quot;&gt;&lt;/Property&gt;&lt;Property Name=&quot;AnredeFormel&quot;&gt;Sehr geehrte Damen und Herren&lt;/Property&gt;&lt;Property Name=&quot;Name&quot;&gt;Schmidlin&lt;/Property&gt;&lt;Property Name=&quot;Vorname&quot;&gt;Judith&lt;/Property&gt;&lt;Property Name=&quot;Zusatz&quot;&gt;&lt;/Property&gt;&lt;Property Name=&quot;Zusatz2&quot;&gt;&lt;/Property&gt;&lt;Property Name=&quot;Strasse&quot;&gt;&lt;/Property&gt;&lt;Property Name=&quot;Postfach&quot;&gt;&lt;/Property&gt;&lt;Property Name=&quot;Land&quot;&gt;&lt;/Property&gt;&lt;Property Name=&quot;KommArt1&quot;&gt;1&lt;/Property&gt;&lt;Property Name=&quot;KommNummer1&quot;&gt;&lt;/Property&gt;&lt;Property Name=&quot;KommArt2&quot;&gt;0&lt;/Property&gt;&lt;Property Name=&quot;KommNummer2&quot;&gt;&lt;/Property&gt;&lt;Property Name=&quot;KommArt3&quot;&gt;0&lt;/Property&gt;&lt;Property Name=&quot;KommNummer3&quot;&gt;&lt;/Property&gt;&lt;Property Name=&quot;EMail&quot;&gt;&lt;/Property&gt;&lt;Property Name=&quot;Internet&quot;&gt;&lt;/Property&gt;&lt;Property Name=&quot;Buero&quot;&gt;&lt;/Property&gt;&lt;Property Name=&quot;Abteilung&quot;&gt;0&lt;/Property&gt;&lt;Property Name=&quot;UnserZeichen&quot;&gt;&lt;/Property&gt;&lt;Property Name=&quot;VersendungsArt&quot;&gt;1&lt;/Property&gt;&lt;Property Name=&quot;Geburtsdatum&quot;&gt;0&lt;/Property&gt;&lt;Property Name=&quot;GeburtsdatumDDMMYYYY&quot;&gt;---- . ---- . --------&lt;/Property&gt;&lt;Property Name=&quot;Geschlecht&quot;&gt;0&lt;/Property&gt;&lt;Property Name=&quot;Gebaeude&quot;&gt;&lt;/Property&gt;&lt;Property Name=&quot;Kostenstelle&quot;&gt;&lt;/Property&gt;&lt;Property Name=&quot;InternTelefonNummer&quot;&gt;&lt;/Property&gt;&lt;Property Name=&quot;BNummer&quot;&gt;&lt;/Property&gt;&lt;Property Name=&quot;Absendertyp&quot;&gt;0&lt;/Property&gt;&lt;Property Name=&quot;AbsenderLand&quot;&gt;&lt;/Property&gt;&lt;Property Name=&quot;AbsenderLandLang&quot;&gt;&lt;/Property&gt;&lt;Property Name=&quot;Funktion&quot;&gt;&lt;/Property&gt;&lt;Property Name=&quot;Ausbildungstitel&quot;&gt;&lt;/Property&gt;&lt;Property Name=&quot;Abteilungsbezeichnung&quot;&gt;&lt;/Property&gt;&lt;Property Name=&quot;Geschaeftstelle&quot;&gt;&lt;/Property&gt;&lt;Property Name=&quot;Gesellschaft&quot;&gt;0&lt;/Property&gt;&lt;Property Name=&quot;Telefon&quot;&gt;&lt;/Property&gt;&lt;Property Name=&quot;Fax&quot;&gt;&lt;/Property&gt;&lt;Property Name=&quot;Natel&quot;&gt;&lt;/Property&gt;&lt;Property Name=&quot;Rolle&quot;&gt;&lt;/Property&gt;&lt;Property Name=&quot;LstPLZ&quot;&gt;&lt;/Property&gt;&lt;Property Name=&quot;LstOrt&quot;&gt;&lt;/Property&gt;&lt;Property Name=&quot;IsFirma&quot;&gt;False&lt;/Property&gt;&lt;Property Name=&quot;Initialisiert&quot;&gt;True&lt;/Property&gt;&lt;Property Name=&quot;BezLang&quot;&gt;&lt;/Property&gt;&lt;Property Name=&quot;BezKurz&quot;&gt;&lt;/Property&gt;&lt;Property Name=&quot;Pono&quot;&gt;&lt;/Property&gt;&lt;Property Name=&quot;OffNo&quot;&gt;&lt;/Property&gt;&lt;Property Name=&quot;SchaNo&quot;&gt;&lt;/Property&gt;&lt;Property Name=&quot;VersichertenNo&quot;&gt;&lt;/Property&gt;&lt;/Obj&gt;|&lt;Obj&gt;&lt;Property Name=&quot;KundenNr&quot;&gt;&lt;/Property&gt;&lt;Property Name=&quot;AdressLfNr&quot;&gt;0&lt;/Property&gt;&lt;Property Name=&quot;AdressQuelle&quot;&gt;&lt;/Property&gt;&lt;Property Name=&quot;KorrespondenzSprache&quot;&gt;1&lt;/Property&gt;&lt;Property Name=&quot;Firma&quot;&gt;&lt;/Property&gt;&lt;Property Name=&quot;ZuHanden&quot;&gt;&lt;/Property&gt;&lt;Property Name=&quot;Anrede&quot;&gt;0&lt;/Property&gt;&lt;Property Name=&quot;AnredeText&quot;&gt;&lt;/Property&gt;&lt;Property Name=&quot;AnredeFormel&quot;&gt;Sehr geehrte Damen und Herren&lt;/Property&gt;&lt;Property Name=&quot;Name&quot;&gt;Börlin&lt;/Property&gt;&lt;Property Name=&quot;Vorname&quot;&gt;Christoph&lt;/Property&gt;&lt;Property Name=&quot;Zusatz&quot;&gt;&lt;/Property&gt;&lt;Property Name=&quot;Zusatz2&quot;&gt;&lt;/Property&gt;&lt;Property Name=&quot;Strasse&quot;&gt;&lt;/Property&gt;&lt;Property Name=&quot;Postfach&quot;&gt;&lt;/Property&gt;&lt;Property Name=&quot;Land&quot;&gt;&lt;/Property&gt;&lt;Property Name=&quot;KommArt1&quot;&gt;1&lt;/Property&gt;&lt;Property Name=&quot;KommNummer1&quot;&gt;&lt;/Property&gt;&lt;Property Name=&quot;KommArt2&quot;&gt;0&lt;/Property&gt;&lt;Property Name=&quot;KommNummer2&quot;&gt;&lt;/Property&gt;&lt;Property Name=&quot;KommArt3&quot;&gt;0&lt;/Property&gt;&lt;Property Name=&quot;KommNummer3&quot;&gt;&lt;/Property&gt;&lt;Property Name=&quot;EMail&quot;&gt;&lt;/Property&gt;&lt;Property Name=&quot;Internet&quot;&gt;&lt;/Property&gt;&lt;Property Name=&quot;Buero&quot;&gt;&lt;/Property&gt;&lt;Property Name=&quot;Abteilung&quot;&gt;0&lt;/Property&gt;&lt;Property Name=&quot;UnserZeichen&quot;&gt;&lt;/Property&gt;&lt;Property Name=&quot;VersendungsArt&quot;&gt;1&lt;/Property&gt;&lt;Property Name=&quot;Geburtsdatum&quot;&gt;0&lt;/Property&gt;&lt;Property Name=&quot;GeburtsdatumDDMMYYYY&quot;&gt;---- . ---- . --------&lt;/Property&gt;&lt;Property Name=&quot;Geschlecht&quot;&gt;0&lt;/Property&gt;&lt;Property Name=&quot;Gebaeude&quot;&gt;&lt;/Property&gt;&lt;Property Name=&quot;Kostenstelle&quot;&gt;&lt;/Property&gt;&lt;Property Name=&quot;InternTelefonNummer&quot;&gt;&lt;/Property&gt;&lt;Property Name=&quot;BNummer&quot;&gt;&lt;/Property&gt;&lt;Property Name=&quot;Absendertyp&quot;&gt;0&lt;/Property&gt;&lt;Property Name=&quot;AbsenderLand&quot;&gt;&lt;/Property&gt;&lt;Property Name=&quot;AbsenderLandLang&quot;&gt;&lt;/Property&gt;&lt;Property Name=&quot;Funktion&quot;&gt;&lt;/Property&gt;&lt;Property Name=&quot;Ausbildungstitel&quot;&gt;&lt;/Property&gt;&lt;Property Name=&quot;Abteilungsbezeichnung&quot;&gt;&lt;/Property&gt;&lt;Property Name=&quot;Geschaeftstelle&quot;&gt;&lt;/Property&gt;&lt;Property Name=&quot;Gesellschaft&quot;&gt;0&lt;/Property&gt;&lt;Property Name=&quot;Telefon&quot;&gt;&lt;/Property&gt;&lt;Property Name=&quot;Fax&quot;&gt;&lt;/Property&gt;&lt;Property Name=&quot;Natel&quot;&gt;&lt;/Property&gt;&lt;Property Name=&quot;Rolle&quot;&gt;&lt;/Property&gt;&lt;Property Name=&quot;LstPLZ&quot;&gt;&lt;/Property&gt;&lt;Property Name=&quot;LstOrt&quot;&gt;&lt;/Property&gt;&lt;Property Name=&quot;IsFirma&quot;&gt;False&lt;/Property&gt;&lt;Property Name=&quot;Initialisiert&quot;&gt;True&lt;/Property&gt;&lt;Property Name=&quot;BezLang&quot;&gt;&lt;/Property&gt;&lt;Property Name=&quot;BezKurz&quot;&gt;&lt;/Property&gt;&lt;Property Name=&quot;Pono&quot;&gt;&lt;/Property&gt;&lt;Property Name=&quot;OffNo&quot;&gt;&lt;/Property&gt;&lt;Property Name=&quot;SchaNo&quot;&gt;&lt;/Property&gt;&lt;Property Name=&quot;VersichertenNo&quot;&gt;&lt;/Property&gt;&lt;/Obj&gt;|&lt;Obj&gt;&lt;Property Name=&quot;KundenNr&quot;&gt;&lt;/Property&gt;&lt;Property Name=&quot;AdressLfNr&quot;&gt;0&lt;/Property&gt;&lt;Property Name=&quot;AdressQuelle&quot;&gt;&lt;/Property&gt;&lt;Property Name=&quot;KorrespondenzSprache&quot;&gt;1&lt;/Property&gt;&lt;Property Name=&quot;Firma&quot;&gt;&lt;/Property&gt;&lt;Property Name=&quot;ZuHanden&quot;&gt;&lt;/Property&gt;&lt;Property Name=&quot;Anrede&quot;&gt;0&lt;/Property&gt;&lt;Property Name=&quot;AnredeText&quot;&gt;&lt;/Property&gt;&lt;Property Name=&quot;AnredeFormel&quot;&gt;Sehr geehrte Damen und Herren&lt;/Property&gt;&lt;Property Name=&quot;Name&quot;&gt;&lt;/Property&gt;&lt;Property Name=&quot;Vorname&quot;&gt;CCG&lt;/Property&gt;&lt;Property Name=&quot;Zusatz&quot;&gt;&lt;/Property&gt;&lt;Property Name=&quot;Zusatz2&quot;&gt;&lt;/Property&gt;&lt;Property Name=&quot;Strasse&quot;&gt;&lt;/Property&gt;&lt;Property Name=&quot;Postfach&quot;&gt;&lt;/Property&gt;&lt;Property Name=&quot;Land&quot;&gt;&lt;/Property&gt;&lt;Property Name=&quot;KommArt1&quot;&gt;1&lt;/Property&gt;&lt;Property Name=&quot;KommNummer1&quot;&gt;&lt;/Property&gt;&lt;Property Name=&quot;KommArt2&quot;&gt;0&lt;/Property&gt;&lt;Property Name=&quot;KommNummer2&quot;&gt;&lt;/Property&gt;&lt;Property Name=&quot;KommArt3&quot;&gt;0&lt;/Property&gt;&lt;Property Name=&quot;KommNummer3&quot;&gt;&lt;/Property&gt;&lt;Property Name=&quot;EMail&quot;&gt;&lt;/Property&gt;&lt;Property Name=&quot;Internet&quot;&gt;&lt;/Property&gt;&lt;Property Name=&quot;Buero&quot;&gt;&lt;/Property&gt;&lt;Property Name=&quot;Abteilung&quot;&gt;0&lt;/Property&gt;&lt;Property Name=&quot;UnserZeichen&quot;&gt;&lt;/Property&gt;&lt;Property Name=&quot;VersendungsArt&quot;&gt;1&lt;/Property&gt;&lt;Property Name=&quot;Geburtsdatum&quot;&gt;0&lt;/Property&gt;&lt;Property Name=&quot;GeburtsdatumDDMMYYYY&quot;&gt;---- . ---- . --------&lt;/Property&gt;&lt;Property Name=&quot;Geschlecht&quot;&gt;0&lt;/Property&gt;&lt;Property Name=&quot;Gebaeude&quot;&gt;&lt;/Property&gt;&lt;Property Name=&quot;Kostenstelle&quot;&gt;&lt;/Property&gt;&lt;Property Name=&quot;InternTelefonNummer&quot;&gt;&lt;/Property&gt;&lt;Property Name=&quot;BNummer&quot;&gt;&lt;/Property&gt;&lt;Property Name=&quot;Absendertyp&quot;&gt;0&lt;/Property&gt;&lt;Property Name=&quot;AbsenderLand&quot;&gt;&lt;/Property&gt;&lt;Property Name=&quot;AbsenderLandLang&quot;&gt;&lt;/Property&gt;&lt;Property Name=&quot;Funktion&quot;&gt;&lt;/Property&gt;&lt;Property Name=&quot;Ausbildungstitel&quot;&gt;&lt;/Property&gt;&lt;Property Name=&quot;Abteilungsbezeichnung&quot;&gt;&lt;/Property&gt;&lt;Property Name=&quot;Geschaeftstelle&quot;&gt;&lt;/Property&gt;&lt;Property Name=&quot;Gesellschaft&quot;&gt;0&lt;/Property&gt;&lt;Property Name=&quot;Telefon&quot;&gt;&lt;/Property&gt;&lt;Property Name=&quot;Fax&quot;&gt;&lt;/Property&gt;&lt;Property Name=&quot;Natel&quot;&gt;&lt;/Property&gt;&lt;Property Name=&quot;Rolle&quot;&gt;&lt;/Property&gt;&lt;Property Name=&quot;LstPLZ&quot;&gt;&lt;/Property&gt;&lt;Property Name=&quot;LstOrt&quot;&gt;&lt;/Property&gt;&lt;Property Name=&quot;IsFirma&quot;&gt;False&lt;/Property&gt;&lt;Property Name=&quot;Initialisiert&quot;&gt;True&lt;/Property&gt;&lt;Property Name=&quot;BezLang&quot;&gt;&lt;/Property&gt;&lt;Property Name=&quot;BezKurz&quot;&gt;&lt;/Property&gt;&lt;Property Name=&quot;Pono&quot;&gt;&lt;/Property&gt;&lt;Property Name=&quot;OffNo&quot;&gt;&lt;/Property&gt;&lt;Property Name=&quot;SchaNo&quot;&gt;&lt;/Property&gt;&lt;Property Name=&quot;VersichertenNo&quot;&gt;&lt;/Property&gt;&lt;/Obj&gt;"/>
    <w:docVar w:name="EmpfaengerSortieren" w:val="False"/>
    <w:docVar w:name="GebaeudeBuero" w:val="False"/>
    <w:docVar w:name="KurzerVorname" w:val="False"/>
    <w:docVar w:name="LayoutTyp" w:val="0"/>
    <w:docVar w:name="ModulNummer" w:val="{F2EEC903-F0F7-11D3-8F1F-000003002595}"/>
    <w:docVar w:name="ModulText" w:val="C:\Program Files\EasyDoc\Module\Aktennot.exe"/>
    <w:docVar w:name="NameVorname" w:val="False"/>
    <w:docVar w:name="VornameName" w:val="True"/>
  </w:docVars>
  <w:rsids>
    <w:rsidRoot w:val="009D1F7C"/>
    <w:rsid w:val="00001DA9"/>
    <w:rsid w:val="00003378"/>
    <w:rsid w:val="000152F3"/>
    <w:rsid w:val="00060D88"/>
    <w:rsid w:val="000722E8"/>
    <w:rsid w:val="00081BED"/>
    <w:rsid w:val="00087787"/>
    <w:rsid w:val="000A4528"/>
    <w:rsid w:val="000E47FD"/>
    <w:rsid w:val="00102712"/>
    <w:rsid w:val="00107CAF"/>
    <w:rsid w:val="00131F27"/>
    <w:rsid w:val="0014243D"/>
    <w:rsid w:val="00176CA1"/>
    <w:rsid w:val="001A37DE"/>
    <w:rsid w:val="001D1CC4"/>
    <w:rsid w:val="001F5B4A"/>
    <w:rsid w:val="00263D39"/>
    <w:rsid w:val="00264116"/>
    <w:rsid w:val="003250CE"/>
    <w:rsid w:val="003526DA"/>
    <w:rsid w:val="003841EC"/>
    <w:rsid w:val="00422854"/>
    <w:rsid w:val="00441293"/>
    <w:rsid w:val="004564EB"/>
    <w:rsid w:val="004D06C9"/>
    <w:rsid w:val="00516311"/>
    <w:rsid w:val="00522917"/>
    <w:rsid w:val="005369D4"/>
    <w:rsid w:val="00585825"/>
    <w:rsid w:val="00630212"/>
    <w:rsid w:val="00655EDA"/>
    <w:rsid w:val="006610A8"/>
    <w:rsid w:val="006C375C"/>
    <w:rsid w:val="006D751E"/>
    <w:rsid w:val="006E780E"/>
    <w:rsid w:val="00724BB2"/>
    <w:rsid w:val="00755C62"/>
    <w:rsid w:val="00782B1E"/>
    <w:rsid w:val="0079254E"/>
    <w:rsid w:val="007B1D11"/>
    <w:rsid w:val="007D3E67"/>
    <w:rsid w:val="007D6A02"/>
    <w:rsid w:val="007E4858"/>
    <w:rsid w:val="00821FEE"/>
    <w:rsid w:val="0085282A"/>
    <w:rsid w:val="008743D3"/>
    <w:rsid w:val="00876CC3"/>
    <w:rsid w:val="0088743A"/>
    <w:rsid w:val="008A1C10"/>
    <w:rsid w:val="008B21E3"/>
    <w:rsid w:val="008C0C61"/>
    <w:rsid w:val="008D27B7"/>
    <w:rsid w:val="008D6D8E"/>
    <w:rsid w:val="008E549F"/>
    <w:rsid w:val="00956081"/>
    <w:rsid w:val="009608D1"/>
    <w:rsid w:val="009A032B"/>
    <w:rsid w:val="009D1F7C"/>
    <w:rsid w:val="009E18C4"/>
    <w:rsid w:val="009E3DF6"/>
    <w:rsid w:val="00A070AB"/>
    <w:rsid w:val="00A4270C"/>
    <w:rsid w:val="00A82A4F"/>
    <w:rsid w:val="00B4614D"/>
    <w:rsid w:val="00B62F9D"/>
    <w:rsid w:val="00B9191A"/>
    <w:rsid w:val="00BA2699"/>
    <w:rsid w:val="00BB0840"/>
    <w:rsid w:val="00BC728F"/>
    <w:rsid w:val="00BE6399"/>
    <w:rsid w:val="00C13A5C"/>
    <w:rsid w:val="00C26BDB"/>
    <w:rsid w:val="00CB40ED"/>
    <w:rsid w:val="00CD64B5"/>
    <w:rsid w:val="00D11032"/>
    <w:rsid w:val="00D11618"/>
    <w:rsid w:val="00D22825"/>
    <w:rsid w:val="00D31284"/>
    <w:rsid w:val="00D51836"/>
    <w:rsid w:val="00D53BE7"/>
    <w:rsid w:val="00DA4F1C"/>
    <w:rsid w:val="00DA7FD4"/>
    <w:rsid w:val="00DC365D"/>
    <w:rsid w:val="00DE0144"/>
    <w:rsid w:val="00E2379B"/>
    <w:rsid w:val="00E80DE0"/>
    <w:rsid w:val="00EA6B4A"/>
    <w:rsid w:val="00F32900"/>
    <w:rsid w:val="00F57508"/>
    <w:rsid w:val="00FB0BD4"/>
    <w:rsid w:val="00FB36FE"/>
    <w:rsid w:val="00FC24D9"/>
    <w:rsid w:val="00F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A9"/>
    <w:rPr>
      <w:rFonts w:ascii="Arial" w:eastAsia="Times New Roman" w:hAnsi="Arial" w:cs="Times New Roman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1DA9"/>
    <w:pPr>
      <w:tabs>
        <w:tab w:val="center" w:pos="4536"/>
        <w:tab w:val="right" w:pos="9072"/>
      </w:tabs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1DA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01DA9"/>
    <w:pPr>
      <w:tabs>
        <w:tab w:val="center" w:pos="4536"/>
        <w:tab w:val="right" w:pos="9072"/>
      </w:tabs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01DA9"/>
    <w:rPr>
      <w:rFonts w:ascii="Arial" w:hAnsi="Arial"/>
    </w:rPr>
  </w:style>
  <w:style w:type="table" w:styleId="TableGrid">
    <w:name w:val="Table Grid"/>
    <w:basedOn w:val="TableNormal"/>
    <w:uiPriority w:val="59"/>
    <w:rsid w:val="00001DA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alzmarke">
    <w:name w:val="Falzmarke_"/>
    <w:basedOn w:val="Normal"/>
    <w:autoRedefine/>
    <w:rsid w:val="00001DA9"/>
    <w:rPr>
      <w:color w:val="FFFFFF"/>
    </w:rPr>
  </w:style>
  <w:style w:type="paragraph" w:customStyle="1" w:styleId="OrtDatum">
    <w:name w:val="OrtDatum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BriefTitel">
    <w:name w:val="BriefTitel_"/>
    <w:basedOn w:val="Normal"/>
    <w:next w:val="Normal"/>
    <w:rsid w:val="00001DA9"/>
    <w:pPr>
      <w:spacing w:before="460" w:after="120"/>
      <w:ind w:right="510"/>
    </w:pPr>
    <w:rPr>
      <w:b/>
    </w:rPr>
  </w:style>
  <w:style w:type="paragraph" w:customStyle="1" w:styleId="Logo">
    <w:name w:val="Logo_"/>
    <w:basedOn w:val="Normal"/>
    <w:next w:val="Normal"/>
    <w:rsid w:val="00FC24D9"/>
    <w:pPr>
      <w:spacing w:before="80" w:after="120"/>
    </w:pPr>
    <w:rPr>
      <w:rFonts w:eastAsiaTheme="minorHAnsi" w:cstheme="minorBidi"/>
      <w:szCs w:val="22"/>
      <w:lang w:eastAsia="en-US"/>
    </w:rPr>
  </w:style>
  <w:style w:type="paragraph" w:customStyle="1" w:styleId="Betreff">
    <w:name w:val="Betreff_"/>
    <w:basedOn w:val="Normal"/>
    <w:rsid w:val="00FC24D9"/>
    <w:rPr>
      <w:rFonts w:eastAsiaTheme="minorHAnsi" w:cstheme="minorBidi"/>
      <w:b/>
      <w:sz w:val="28"/>
      <w:szCs w:val="28"/>
      <w:lang w:eastAsia="en-US"/>
    </w:rPr>
  </w:style>
  <w:style w:type="paragraph" w:customStyle="1" w:styleId="Fusszeile">
    <w:name w:val="Fusszeile_"/>
    <w:basedOn w:val="Normal"/>
    <w:rsid w:val="00FC24D9"/>
    <w:pPr>
      <w:tabs>
        <w:tab w:val="left" w:pos="4253"/>
      </w:tabs>
    </w:pPr>
    <w:rPr>
      <w:rFonts w:eastAsiaTheme="minorHAnsi" w:cstheme="minorBidi"/>
      <w:b/>
      <w:sz w:val="16"/>
      <w:szCs w:val="16"/>
      <w:lang w:eastAsia="en-US"/>
    </w:rPr>
  </w:style>
  <w:style w:type="paragraph" w:customStyle="1" w:styleId="Seite">
    <w:name w:val="Seite_"/>
    <w:basedOn w:val="Normal"/>
    <w:rsid w:val="00FC24D9"/>
    <w:pPr>
      <w:jc w:val="right"/>
    </w:pPr>
    <w:rPr>
      <w:rFonts w:eastAsiaTheme="minorHAnsi" w:cstheme="minorBidi"/>
      <w:sz w:val="18"/>
      <w:szCs w:val="18"/>
      <w:lang w:eastAsia="en-US"/>
    </w:rPr>
  </w:style>
  <w:style w:type="paragraph" w:customStyle="1" w:styleId="Empfaenger">
    <w:name w:val="Empfaenger_"/>
    <w:basedOn w:val="Normal"/>
    <w:rsid w:val="00FC24D9"/>
    <w:pPr>
      <w:tabs>
        <w:tab w:val="left" w:pos="2835"/>
        <w:tab w:val="left" w:pos="3686"/>
      </w:tabs>
    </w:pPr>
    <w:rPr>
      <w:rFonts w:eastAsiaTheme="minorHAnsi" w:cstheme="minorBidi"/>
      <w:szCs w:val="22"/>
      <w:lang w:eastAsia="en-US"/>
    </w:rPr>
  </w:style>
  <w:style w:type="paragraph" w:customStyle="1" w:styleId="Absender">
    <w:name w:val="Absender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UnserZeichen">
    <w:name w:val="UnserZeichen_"/>
    <w:basedOn w:val="Normal"/>
    <w:next w:val="Absender"/>
    <w:rsid w:val="00001DA9"/>
    <w:pPr>
      <w:spacing w:before="60"/>
    </w:pPr>
    <w:rPr>
      <w:sz w:val="18"/>
    </w:rPr>
  </w:style>
  <w:style w:type="paragraph" w:customStyle="1" w:styleId="Postvermerk">
    <w:name w:val="Postvermerk_"/>
    <w:basedOn w:val="Normal"/>
    <w:next w:val="Normal"/>
    <w:rsid w:val="00001DA9"/>
    <w:pPr>
      <w:spacing w:after="120"/>
    </w:pPr>
    <w:rPr>
      <w:b/>
    </w:rPr>
  </w:style>
  <w:style w:type="paragraph" w:customStyle="1" w:styleId="Versendungsart">
    <w:name w:val="Versendungsart_"/>
    <w:basedOn w:val="Normal"/>
    <w:rsid w:val="00001DA9"/>
    <w:pPr>
      <w:spacing w:before="300"/>
    </w:pPr>
    <w:rPr>
      <w:b/>
      <w:sz w:val="40"/>
    </w:rPr>
  </w:style>
  <w:style w:type="paragraph" w:customStyle="1" w:styleId="Gruss">
    <w:name w:val="Gruss_"/>
    <w:basedOn w:val="Normal"/>
    <w:next w:val="Normal"/>
    <w:rsid w:val="00FC24D9"/>
    <w:pPr>
      <w:spacing w:before="240"/>
    </w:pPr>
    <w:rPr>
      <w:rFonts w:eastAsiaTheme="minorHAnsi" w:cstheme="minorBidi"/>
      <w:szCs w:val="22"/>
      <w:lang w:eastAsia="en-US"/>
    </w:rPr>
  </w:style>
  <w:style w:type="paragraph" w:customStyle="1" w:styleId="Kopfzeile">
    <w:name w:val="Kopfzeile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AbsEmpText">
    <w:name w:val="AbsEmpText_"/>
    <w:basedOn w:val="Normal"/>
    <w:rsid w:val="00FC24D9"/>
    <w:rPr>
      <w:rFonts w:eastAsiaTheme="minorHAnsi" w:cstheme="minorBidi"/>
      <w:b/>
      <w:sz w:val="16"/>
      <w:szCs w:val="16"/>
      <w:lang w:eastAsia="en-US"/>
    </w:rPr>
  </w:style>
  <w:style w:type="paragraph" w:customStyle="1" w:styleId="AktennotizTitel">
    <w:name w:val="AktennotizTitel_"/>
    <w:basedOn w:val="Normal"/>
    <w:next w:val="Normal"/>
    <w:rsid w:val="00FC24D9"/>
    <w:pPr>
      <w:spacing w:before="672" w:after="120"/>
    </w:pPr>
    <w:rPr>
      <w:rFonts w:eastAsiaTheme="minorHAnsi" w:cstheme="minorBidi"/>
      <w:b/>
      <w:sz w:val="28"/>
      <w:szCs w:val="28"/>
      <w:lang w:eastAsia="en-US"/>
    </w:rPr>
  </w:style>
  <w:style w:type="paragraph" w:customStyle="1" w:styleId="AktNotTitel">
    <w:name w:val="AktNotTitel_"/>
    <w:basedOn w:val="Normal"/>
    <w:next w:val="Normal"/>
    <w:rsid w:val="00FC24D9"/>
    <w:pPr>
      <w:spacing w:before="460" w:after="120"/>
      <w:ind w:right="510"/>
    </w:pPr>
    <w:rPr>
      <w:rFonts w:eastAsiaTheme="minorHAnsi" w:cstheme="minorBidi"/>
      <w:b/>
      <w:sz w:val="28"/>
      <w:szCs w:val="28"/>
      <w:lang w:eastAsia="en-US"/>
    </w:rPr>
  </w:style>
  <w:style w:type="paragraph" w:customStyle="1" w:styleId="Anrede">
    <w:name w:val="Anrede_"/>
    <w:basedOn w:val="Normal"/>
    <w:next w:val="Normal"/>
    <w:rsid w:val="00FC24D9"/>
    <w:pPr>
      <w:spacing w:before="480" w:after="240"/>
    </w:pPr>
    <w:rPr>
      <w:rFonts w:eastAsiaTheme="minorHAnsi" w:cstheme="minorBidi"/>
      <w:szCs w:val="22"/>
      <w:lang w:eastAsia="en-US"/>
    </w:rPr>
  </w:style>
  <w:style w:type="paragraph" w:customStyle="1" w:styleId="BetreffRefBriefTitel2">
    <w:name w:val="BetreffRefBriefTitel2_"/>
    <w:basedOn w:val="Betreff"/>
    <w:rsid w:val="00FC24D9"/>
    <w:pPr>
      <w:ind w:right="510"/>
    </w:pPr>
    <w:rPr>
      <w:sz w:val="16"/>
      <w:szCs w:val="16"/>
    </w:rPr>
  </w:style>
  <w:style w:type="paragraph" w:customStyle="1" w:styleId="BetreffRefTitel2">
    <w:name w:val="BetreffRefTitel2_"/>
    <w:basedOn w:val="Normal"/>
    <w:rsid w:val="00FC24D9"/>
    <w:rPr>
      <w:rFonts w:eastAsiaTheme="minorHAnsi" w:cstheme="minorBidi"/>
      <w:b/>
      <w:sz w:val="16"/>
      <w:szCs w:val="16"/>
      <w:lang w:eastAsia="en-US"/>
    </w:rPr>
  </w:style>
  <w:style w:type="paragraph" w:customStyle="1" w:styleId="Datum">
    <w:name w:val="Datum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LogoSeite2">
    <w:name w:val="LogoSeite2_"/>
    <w:basedOn w:val="Normal"/>
    <w:next w:val="Normal"/>
    <w:rsid w:val="00FC24D9"/>
    <w:pPr>
      <w:spacing w:before="426" w:after="120"/>
    </w:pPr>
    <w:rPr>
      <w:rFonts w:eastAsiaTheme="minorHAnsi" w:cstheme="minorBidi"/>
      <w:szCs w:val="22"/>
      <w:lang w:eastAsia="en-US"/>
    </w:rPr>
  </w:style>
  <w:style w:type="paragraph" w:customStyle="1" w:styleId="ZurKentnis">
    <w:name w:val="ZurKentnis_"/>
    <w:basedOn w:val="Normal"/>
    <w:next w:val="Normal"/>
    <w:rsid w:val="00FC24D9"/>
    <w:pPr>
      <w:spacing w:before="50"/>
      <w:ind w:right="28"/>
      <w:jc w:val="right"/>
    </w:pPr>
    <w:rPr>
      <w:rFonts w:eastAsiaTheme="minorHAnsi" w:cstheme="minorBidi"/>
      <w:b/>
      <w:sz w:val="16"/>
      <w:szCs w:val="16"/>
      <w:lang w:eastAsia="en-US"/>
    </w:rPr>
  </w:style>
  <w:style w:type="paragraph" w:customStyle="1" w:styleId="TFZ">
    <w:name w:val="TFZ_"/>
    <w:basedOn w:val="Normal"/>
    <w:rsid w:val="00060D88"/>
    <w:pPr>
      <w:jc w:val="right"/>
    </w:pPr>
    <w:rPr>
      <w:rFonts w:ascii="OCRB" w:hAnsi="OCRB"/>
      <w:noProof/>
      <w:sz w:val="14"/>
      <w:szCs w:val="14"/>
    </w:rPr>
  </w:style>
  <w:style w:type="paragraph" w:styleId="ListParagraph">
    <w:name w:val="List Paragraph"/>
    <w:basedOn w:val="Normal"/>
    <w:uiPriority w:val="34"/>
    <w:qFormat/>
    <w:rsid w:val="008E5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8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3A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EASYDOC\VORLAGEN\BvAktNo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314EB-355E-4B21-80D1-720DC190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BvAktNot.dotx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DOK2000 Standard-Vorlage Aktennotz</vt:lpstr>
      <vt:lpstr>DOK2000 Standard-Vorlage Aktennotz</vt:lpstr>
    </vt:vector>
  </TitlesOfParts>
  <Company>Basler Versicherungen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DOK2000 Standard-Vorlage Aktennotz</dc:title>
  <dc:subject>EasyDoc</dc:subject>
  <dc:creator>B021008</dc:creator>
  <cp:lastModifiedBy>b033217</cp:lastModifiedBy>
  <cp:revision>3</cp:revision>
  <cp:lastPrinted>2013-01-02T14:15:00Z</cp:lastPrinted>
  <dcterms:created xsi:type="dcterms:W3CDTF">2014-11-26T14:54:00Z</dcterms:created>
  <dcterms:modified xsi:type="dcterms:W3CDTF">2014-11-26T15:03:00Z</dcterms:modified>
</cp:coreProperties>
</file>