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CC3" w:rsidRPr="00BC728F" w:rsidRDefault="00BC728F">
      <w:pPr>
        <w:rPr>
          <w:b/>
          <w:sz w:val="40"/>
          <w:szCs w:val="40"/>
          <w:lang w:val="en-GB"/>
        </w:rPr>
      </w:pPr>
      <w:r w:rsidRPr="00BC728F">
        <w:rPr>
          <w:b/>
          <w:sz w:val="40"/>
          <w:szCs w:val="40"/>
          <w:lang w:val="en-GB"/>
        </w:rPr>
        <w:t>Collateral with regard to Swiss VA Business</w:t>
      </w:r>
    </w:p>
    <w:p w:rsidR="00BC728F" w:rsidRDefault="00BC728F">
      <w:pPr>
        <w:rPr>
          <w:b/>
          <w:lang w:val="en-GB"/>
        </w:rPr>
      </w:pPr>
    </w:p>
    <w:p w:rsidR="00BC728F" w:rsidRDefault="00BC728F">
      <w:pPr>
        <w:rPr>
          <w:b/>
          <w:lang w:val="en-GB"/>
        </w:rPr>
      </w:pPr>
    </w:p>
    <w:p w:rsidR="00BC728F" w:rsidRDefault="00BC728F">
      <w:pPr>
        <w:rPr>
          <w:b/>
          <w:lang w:val="en-GB"/>
        </w:rPr>
      </w:pPr>
    </w:p>
    <w:p w:rsidR="00BC728F" w:rsidRDefault="00BC728F">
      <w:pPr>
        <w:rPr>
          <w:b/>
          <w:lang w:val="en-GB"/>
        </w:rPr>
      </w:pPr>
      <w:r>
        <w:rPr>
          <w:b/>
          <w:lang w:val="en-GB"/>
        </w:rPr>
        <w:t>Reporting Month:</w:t>
      </w:r>
      <w:r>
        <w:rPr>
          <w:b/>
          <w:lang w:val="en-GB"/>
        </w:rPr>
        <w:tab/>
      </w:r>
      <w:r w:rsidR="007B1D11">
        <w:rPr>
          <w:b/>
          <w:lang w:val="en-GB"/>
        </w:rPr>
        <w:tab/>
      </w:r>
      <w:r w:rsidR="007B1D11">
        <w:rPr>
          <w:b/>
          <w:lang w:val="en-GB"/>
        </w:rPr>
        <w:tab/>
      </w:r>
      <w:r w:rsidR="00585825">
        <w:rPr>
          <w:b/>
          <w:lang w:val="en-GB"/>
        </w:rPr>
        <w:tab/>
      </w:r>
      <w:r w:rsidR="00106C4E">
        <w:rPr>
          <w:b/>
          <w:lang w:val="en-GB"/>
        </w:rPr>
        <w:t>September</w:t>
      </w:r>
      <w:r w:rsidR="00D53D21">
        <w:rPr>
          <w:b/>
          <w:lang w:val="en-GB"/>
        </w:rPr>
        <w:t xml:space="preserve"> 2015</w:t>
      </w:r>
    </w:p>
    <w:p w:rsidR="00BC728F" w:rsidRDefault="007B1D11">
      <w:pPr>
        <w:rPr>
          <w:b/>
          <w:lang w:val="en-GB"/>
        </w:rPr>
      </w:pPr>
      <w:r>
        <w:rPr>
          <w:b/>
          <w:lang w:val="en-GB"/>
        </w:rPr>
        <w:tab/>
      </w:r>
    </w:p>
    <w:p w:rsidR="00D53D21" w:rsidRDefault="00D53D21">
      <w:pPr>
        <w:rPr>
          <w:b/>
          <w:lang w:val="en-GB"/>
        </w:rPr>
      </w:pPr>
      <w:r>
        <w:rPr>
          <w:b/>
          <w:lang w:val="en-GB"/>
        </w:rPr>
        <w:t>Current exposure</w:t>
      </w:r>
      <w:r>
        <w:rPr>
          <w:b/>
          <w:lang w:val="en-GB"/>
        </w:rPr>
        <w:tab/>
        <w:t>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 xml:space="preserve">CHF </w:t>
      </w:r>
      <w:r w:rsidR="00106C4E">
        <w:rPr>
          <w:b/>
          <w:lang w:val="en-GB"/>
        </w:rPr>
        <w:t>21</w:t>
      </w:r>
      <w:r>
        <w:rPr>
          <w:b/>
          <w:lang w:val="en-GB"/>
        </w:rPr>
        <w:t>’</w:t>
      </w:r>
      <w:r w:rsidR="00106C4E">
        <w:rPr>
          <w:b/>
          <w:lang w:val="en-GB"/>
        </w:rPr>
        <w:t>076</w:t>
      </w:r>
      <w:r>
        <w:rPr>
          <w:b/>
          <w:lang w:val="en-GB"/>
        </w:rPr>
        <w:t>’</w:t>
      </w:r>
      <w:r w:rsidR="00106C4E">
        <w:rPr>
          <w:b/>
          <w:lang w:val="en-GB"/>
        </w:rPr>
        <w:t>218</w:t>
      </w:r>
      <w:r>
        <w:rPr>
          <w:b/>
          <w:lang w:val="en-GB"/>
        </w:rPr>
        <w:t>.00</w:t>
      </w:r>
    </w:p>
    <w:p w:rsidR="00D53D21" w:rsidRDefault="00D53D21">
      <w:pPr>
        <w:rPr>
          <w:b/>
          <w:lang w:val="en-GB"/>
        </w:rPr>
      </w:pPr>
    </w:p>
    <w:p w:rsidR="00D53D21" w:rsidRDefault="00D53D21">
      <w:pPr>
        <w:rPr>
          <w:b/>
          <w:lang w:val="en-GB"/>
        </w:rPr>
      </w:pPr>
      <w:r>
        <w:rPr>
          <w:b/>
          <w:lang w:val="en-GB"/>
        </w:rPr>
        <w:t>Credit Support Amount: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CHF 1</w:t>
      </w:r>
      <w:r w:rsidR="00106C4E">
        <w:rPr>
          <w:b/>
          <w:lang w:val="en-GB"/>
        </w:rPr>
        <w:t>8</w:t>
      </w:r>
      <w:r>
        <w:rPr>
          <w:b/>
          <w:lang w:val="en-GB"/>
        </w:rPr>
        <w:t>’</w:t>
      </w:r>
      <w:r w:rsidR="00106C4E">
        <w:rPr>
          <w:b/>
          <w:lang w:val="en-GB"/>
        </w:rPr>
        <w:t>076</w:t>
      </w:r>
      <w:r>
        <w:rPr>
          <w:b/>
          <w:lang w:val="en-GB"/>
        </w:rPr>
        <w:t>’</w:t>
      </w:r>
      <w:r w:rsidR="00106C4E">
        <w:rPr>
          <w:b/>
          <w:lang w:val="en-GB"/>
        </w:rPr>
        <w:t>218</w:t>
      </w:r>
      <w:r>
        <w:rPr>
          <w:b/>
          <w:lang w:val="en-GB"/>
        </w:rPr>
        <w:t>.00</w:t>
      </w:r>
    </w:p>
    <w:p w:rsidR="00D53D21" w:rsidRDefault="00D53D21">
      <w:pPr>
        <w:rPr>
          <w:b/>
          <w:lang w:val="en-GB"/>
        </w:rPr>
      </w:pPr>
    </w:p>
    <w:p w:rsidR="00BC728F" w:rsidRDefault="00585825">
      <w:pPr>
        <w:rPr>
          <w:b/>
          <w:lang w:val="en-GB"/>
        </w:rPr>
      </w:pPr>
      <w:r>
        <w:rPr>
          <w:b/>
          <w:lang w:val="en-GB"/>
        </w:rPr>
        <w:t xml:space="preserve">Starting </w:t>
      </w:r>
      <w:r w:rsidR="007B1D11">
        <w:rPr>
          <w:b/>
          <w:lang w:val="en-GB"/>
        </w:rPr>
        <w:t>Credit Support Balance:</w:t>
      </w:r>
      <w:r w:rsidR="007B1D11">
        <w:rPr>
          <w:b/>
          <w:lang w:val="en-GB"/>
        </w:rPr>
        <w:tab/>
      </w:r>
      <w:r w:rsidR="007B1D11">
        <w:rPr>
          <w:b/>
          <w:lang w:val="en-GB"/>
        </w:rPr>
        <w:tab/>
      </w:r>
      <w:r w:rsidR="00D53D21">
        <w:rPr>
          <w:b/>
          <w:lang w:val="en-GB"/>
        </w:rPr>
        <w:t>CHF 1</w:t>
      </w:r>
      <w:r w:rsidR="00106C4E">
        <w:rPr>
          <w:b/>
          <w:lang w:val="en-GB"/>
        </w:rPr>
        <w:t>2</w:t>
      </w:r>
      <w:r w:rsidR="00D53D21">
        <w:rPr>
          <w:b/>
          <w:lang w:val="en-GB"/>
        </w:rPr>
        <w:t>’</w:t>
      </w:r>
      <w:r w:rsidR="00106C4E">
        <w:rPr>
          <w:b/>
          <w:lang w:val="en-GB"/>
        </w:rPr>
        <w:t>88</w:t>
      </w:r>
      <w:r w:rsidR="00503E5E">
        <w:rPr>
          <w:b/>
          <w:lang w:val="en-GB"/>
        </w:rPr>
        <w:t>0</w:t>
      </w:r>
      <w:r w:rsidR="00D53D21">
        <w:rPr>
          <w:b/>
          <w:lang w:val="en-GB"/>
        </w:rPr>
        <w:t xml:space="preserve">’000.00     </w:t>
      </w:r>
    </w:p>
    <w:p w:rsidR="00D51836" w:rsidRDefault="00D51836">
      <w:pPr>
        <w:rPr>
          <w:b/>
          <w:lang w:val="en-GB"/>
        </w:rPr>
      </w:pPr>
    </w:p>
    <w:p w:rsidR="007B1D11" w:rsidRDefault="00D51836">
      <w:pPr>
        <w:rPr>
          <w:b/>
          <w:lang w:val="en-GB"/>
        </w:rPr>
      </w:pPr>
      <w:r>
        <w:rPr>
          <w:b/>
          <w:lang w:val="en-GB"/>
        </w:rPr>
        <w:t xml:space="preserve">Delivery </w:t>
      </w:r>
      <w:r w:rsidR="007B1D11">
        <w:rPr>
          <w:b/>
          <w:lang w:val="en-GB"/>
        </w:rPr>
        <w:t>Amount:</w:t>
      </w:r>
      <w:r w:rsidR="007B1D11">
        <w:rPr>
          <w:b/>
          <w:lang w:val="en-GB"/>
        </w:rPr>
        <w:tab/>
      </w:r>
      <w:r w:rsidR="007B1D11">
        <w:rPr>
          <w:b/>
          <w:lang w:val="en-GB"/>
        </w:rPr>
        <w:tab/>
      </w:r>
      <w:r w:rsidR="007B1D11">
        <w:rPr>
          <w:b/>
          <w:lang w:val="en-GB"/>
        </w:rPr>
        <w:tab/>
      </w:r>
      <w:r w:rsidR="00585825">
        <w:rPr>
          <w:b/>
          <w:lang w:val="en-GB"/>
        </w:rPr>
        <w:tab/>
      </w:r>
      <w:r w:rsidR="007B1D11">
        <w:rPr>
          <w:b/>
          <w:lang w:val="en-GB"/>
        </w:rPr>
        <w:t>CHF</w:t>
      </w:r>
      <w:r w:rsidR="00D53D21">
        <w:rPr>
          <w:b/>
          <w:lang w:val="en-GB"/>
        </w:rPr>
        <w:t xml:space="preserve"> </w:t>
      </w:r>
      <w:r w:rsidR="007B1D11">
        <w:rPr>
          <w:b/>
          <w:lang w:val="en-GB"/>
        </w:rPr>
        <w:t xml:space="preserve"> </w:t>
      </w:r>
      <w:r>
        <w:rPr>
          <w:b/>
          <w:lang w:val="en-GB"/>
        </w:rPr>
        <w:t xml:space="preserve"> </w:t>
      </w:r>
      <w:r w:rsidR="00106C4E">
        <w:rPr>
          <w:b/>
          <w:lang w:val="en-GB"/>
        </w:rPr>
        <w:t>5</w:t>
      </w:r>
      <w:r w:rsidR="007B1D11">
        <w:rPr>
          <w:b/>
          <w:lang w:val="en-GB"/>
        </w:rPr>
        <w:t>'</w:t>
      </w:r>
      <w:r w:rsidR="00106C4E">
        <w:rPr>
          <w:b/>
          <w:lang w:val="en-GB"/>
        </w:rPr>
        <w:t>20</w:t>
      </w:r>
      <w:r w:rsidR="00503E5E">
        <w:rPr>
          <w:b/>
          <w:lang w:val="en-GB"/>
        </w:rPr>
        <w:t>0</w:t>
      </w:r>
      <w:r w:rsidR="007B1D11">
        <w:rPr>
          <w:b/>
          <w:lang w:val="en-GB"/>
        </w:rPr>
        <w:t>'000.00</w:t>
      </w:r>
      <w:r w:rsidR="00D53D21">
        <w:rPr>
          <w:b/>
          <w:lang w:val="en-GB"/>
        </w:rPr>
        <w:t xml:space="preserve">      (in favour of </w:t>
      </w:r>
      <w:proofErr w:type="spellStart"/>
      <w:r w:rsidR="00D53D21">
        <w:rPr>
          <w:b/>
          <w:lang w:val="en-GB"/>
        </w:rPr>
        <w:t>Baloise</w:t>
      </w:r>
      <w:proofErr w:type="spellEnd"/>
      <w:r w:rsidR="00D53D21">
        <w:rPr>
          <w:b/>
          <w:lang w:val="en-GB"/>
        </w:rPr>
        <w:t>)</w:t>
      </w:r>
    </w:p>
    <w:p w:rsidR="007B1D11" w:rsidRDefault="007B1D11">
      <w:pPr>
        <w:rPr>
          <w:b/>
          <w:lang w:val="en-GB"/>
        </w:rPr>
      </w:pPr>
    </w:p>
    <w:p w:rsidR="007B1D11" w:rsidRDefault="00D53D21">
      <w:pPr>
        <w:rPr>
          <w:b/>
          <w:lang w:val="en-GB"/>
        </w:rPr>
      </w:pPr>
      <w:r>
        <w:rPr>
          <w:b/>
          <w:lang w:val="en-GB"/>
        </w:rPr>
        <w:t>Collate</w:t>
      </w:r>
      <w:r w:rsidR="00106C4E">
        <w:rPr>
          <w:b/>
          <w:lang w:val="en-GB"/>
        </w:rPr>
        <w:t>ral Interest:</w:t>
      </w:r>
      <w:r w:rsidR="00106C4E">
        <w:rPr>
          <w:b/>
          <w:lang w:val="en-GB"/>
        </w:rPr>
        <w:tab/>
      </w:r>
      <w:r w:rsidR="00106C4E">
        <w:rPr>
          <w:b/>
          <w:lang w:val="en-GB"/>
        </w:rPr>
        <w:tab/>
      </w:r>
      <w:r w:rsidR="00106C4E">
        <w:rPr>
          <w:b/>
          <w:lang w:val="en-GB"/>
        </w:rPr>
        <w:tab/>
      </w:r>
      <w:r w:rsidR="00106C4E">
        <w:rPr>
          <w:b/>
          <w:lang w:val="en-GB"/>
        </w:rPr>
        <w:tab/>
        <w:t xml:space="preserve">CHF   </w:t>
      </w:r>
      <w:r w:rsidR="00106C4E">
        <w:rPr>
          <w:b/>
          <w:lang w:val="en-GB"/>
        </w:rPr>
        <w:tab/>
        <w:t xml:space="preserve">     6'024</w:t>
      </w:r>
      <w:r>
        <w:rPr>
          <w:b/>
          <w:lang w:val="en-GB"/>
        </w:rPr>
        <w:t>.</w:t>
      </w:r>
      <w:r w:rsidR="00106C4E">
        <w:rPr>
          <w:b/>
          <w:lang w:val="en-GB"/>
        </w:rPr>
        <w:t>63</w:t>
      </w:r>
      <w:r>
        <w:rPr>
          <w:b/>
          <w:lang w:val="en-GB"/>
        </w:rPr>
        <w:t xml:space="preserve">       (in favour of </w:t>
      </w:r>
      <w:proofErr w:type="spellStart"/>
      <w:r>
        <w:rPr>
          <w:b/>
          <w:lang w:val="en-GB"/>
        </w:rPr>
        <w:t>Baloise</w:t>
      </w:r>
      <w:proofErr w:type="spellEnd"/>
      <w:r>
        <w:rPr>
          <w:b/>
          <w:lang w:val="en-GB"/>
        </w:rPr>
        <w:t>)</w:t>
      </w:r>
    </w:p>
    <w:p w:rsidR="007B1D11" w:rsidRDefault="007B1D11">
      <w:pPr>
        <w:rPr>
          <w:b/>
          <w:lang w:val="en-GB"/>
        </w:rPr>
      </w:pPr>
    </w:p>
    <w:p w:rsidR="000152F3" w:rsidRDefault="000152F3">
      <w:pPr>
        <w:rPr>
          <w:b/>
          <w:lang w:val="en-GB"/>
        </w:rPr>
      </w:pPr>
    </w:p>
    <w:p w:rsidR="007B1D11" w:rsidRPr="007B1D11" w:rsidRDefault="00081BED">
      <w:pPr>
        <w:rPr>
          <w:b/>
          <w:sz w:val="32"/>
          <w:szCs w:val="32"/>
          <w:u w:val="single"/>
          <w:lang w:val="en-GB"/>
        </w:rPr>
      </w:pPr>
      <w:r>
        <w:rPr>
          <w:b/>
          <w:sz w:val="32"/>
          <w:szCs w:val="32"/>
          <w:u w:val="single"/>
          <w:lang w:val="en-GB"/>
        </w:rPr>
        <w:t xml:space="preserve">Notice of expected </w:t>
      </w:r>
      <w:r w:rsidR="003526DA">
        <w:rPr>
          <w:b/>
          <w:sz w:val="32"/>
          <w:szCs w:val="32"/>
          <w:u w:val="single"/>
          <w:lang w:val="en-GB"/>
        </w:rPr>
        <w:t>Payment</w:t>
      </w:r>
    </w:p>
    <w:p w:rsidR="007B1D11" w:rsidRDefault="007B1D11">
      <w:pPr>
        <w:rPr>
          <w:b/>
          <w:lang w:val="en-GB"/>
        </w:rPr>
      </w:pPr>
    </w:p>
    <w:p w:rsidR="007B1D11" w:rsidRDefault="007B1D11">
      <w:pPr>
        <w:rPr>
          <w:b/>
          <w:lang w:val="en-GB"/>
        </w:rPr>
      </w:pPr>
      <w:r>
        <w:rPr>
          <w:b/>
          <w:lang w:val="en-GB"/>
        </w:rPr>
        <w:t>Amount: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="00585825">
        <w:rPr>
          <w:b/>
          <w:lang w:val="en-GB"/>
        </w:rPr>
        <w:tab/>
      </w:r>
      <w:proofErr w:type="gramStart"/>
      <w:r>
        <w:rPr>
          <w:b/>
          <w:lang w:val="en-GB"/>
        </w:rPr>
        <w:t>CHF</w:t>
      </w:r>
      <w:r w:rsidR="00D53D21">
        <w:rPr>
          <w:b/>
          <w:lang w:val="en-GB"/>
        </w:rPr>
        <w:t xml:space="preserve"> </w:t>
      </w:r>
      <w:r>
        <w:rPr>
          <w:b/>
          <w:lang w:val="en-GB"/>
        </w:rPr>
        <w:t xml:space="preserve"> </w:t>
      </w:r>
      <w:r w:rsidR="00106C4E">
        <w:rPr>
          <w:b/>
          <w:lang w:val="en-GB"/>
        </w:rPr>
        <w:t>5</w:t>
      </w:r>
      <w:r w:rsidR="00D53D21" w:rsidRPr="00D53D21">
        <w:rPr>
          <w:b/>
          <w:lang w:val="en-GB"/>
        </w:rPr>
        <w:t>’</w:t>
      </w:r>
      <w:r w:rsidR="00106C4E">
        <w:rPr>
          <w:b/>
          <w:lang w:val="en-GB"/>
        </w:rPr>
        <w:t>206’024</w:t>
      </w:r>
      <w:r w:rsidR="00D53D21" w:rsidRPr="00D53D21">
        <w:rPr>
          <w:b/>
          <w:lang w:val="en-GB"/>
        </w:rPr>
        <w:t>.</w:t>
      </w:r>
      <w:r w:rsidR="00106C4E">
        <w:rPr>
          <w:b/>
          <w:lang w:val="en-GB"/>
        </w:rPr>
        <w:t>63</w:t>
      </w:r>
      <w:proofErr w:type="gramEnd"/>
    </w:p>
    <w:p w:rsidR="00BC728F" w:rsidRDefault="00BC728F">
      <w:pPr>
        <w:rPr>
          <w:b/>
          <w:lang w:val="en-GB"/>
        </w:rPr>
      </w:pPr>
    </w:p>
    <w:p w:rsidR="007B1D11" w:rsidRDefault="007B1D11">
      <w:pPr>
        <w:rPr>
          <w:b/>
          <w:lang w:val="en-GB"/>
        </w:rPr>
      </w:pPr>
      <w:r>
        <w:rPr>
          <w:b/>
          <w:lang w:val="en-GB"/>
        </w:rPr>
        <w:t>Valu</w:t>
      </w:r>
      <w:r w:rsidR="001A37DE">
        <w:rPr>
          <w:b/>
          <w:lang w:val="en-GB"/>
        </w:rPr>
        <w:t>e Date</w:t>
      </w:r>
      <w:r>
        <w:rPr>
          <w:b/>
          <w:lang w:val="en-GB"/>
        </w:rPr>
        <w:t>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="00585825">
        <w:rPr>
          <w:b/>
          <w:lang w:val="en-GB"/>
        </w:rPr>
        <w:tab/>
      </w:r>
      <w:r>
        <w:rPr>
          <w:b/>
          <w:lang w:val="en-GB"/>
        </w:rPr>
        <w:t>2</w:t>
      </w:r>
      <w:r w:rsidR="00106C4E">
        <w:rPr>
          <w:b/>
          <w:lang w:val="en-GB"/>
        </w:rPr>
        <w:t>2</w:t>
      </w:r>
      <w:r>
        <w:rPr>
          <w:b/>
          <w:lang w:val="en-GB"/>
        </w:rPr>
        <w:t>.</w:t>
      </w:r>
      <w:r w:rsidR="00106C4E">
        <w:rPr>
          <w:b/>
          <w:lang w:val="en-GB"/>
        </w:rPr>
        <w:t>09</w:t>
      </w:r>
      <w:r>
        <w:rPr>
          <w:b/>
          <w:lang w:val="en-GB"/>
        </w:rPr>
        <w:t>.201</w:t>
      </w:r>
      <w:r w:rsidR="00D53D21">
        <w:rPr>
          <w:b/>
          <w:lang w:val="en-GB"/>
        </w:rPr>
        <w:t>5</w:t>
      </w:r>
    </w:p>
    <w:p w:rsidR="007B1D11" w:rsidRDefault="007B1D11">
      <w:pPr>
        <w:rPr>
          <w:b/>
          <w:lang w:val="en-GB"/>
        </w:rPr>
      </w:pPr>
    </w:p>
    <w:p w:rsidR="007B1D11" w:rsidRPr="003526DA" w:rsidRDefault="00081BED" w:rsidP="007B1D11">
      <w:pPr>
        <w:autoSpaceDE w:val="0"/>
        <w:autoSpaceDN w:val="0"/>
        <w:adjustRightInd w:val="0"/>
        <w:rPr>
          <w:rFonts w:eastAsiaTheme="minorHAnsi" w:cs="Arial"/>
          <w:szCs w:val="22"/>
          <w:lang w:val="en-GB" w:eastAsia="en-US"/>
        </w:rPr>
      </w:pPr>
      <w:r>
        <w:rPr>
          <w:b/>
          <w:lang w:val="en-GB"/>
        </w:rPr>
        <w:t>Charged Account</w:t>
      </w:r>
      <w:r w:rsidR="007B1D11">
        <w:rPr>
          <w:b/>
          <w:lang w:val="en-GB"/>
        </w:rPr>
        <w:t xml:space="preserve"> (new/re</w:t>
      </w:r>
      <w:r w:rsidR="003526DA">
        <w:rPr>
          <w:b/>
          <w:lang w:val="en-GB"/>
        </w:rPr>
        <w:t xml:space="preserve">) </w:t>
      </w:r>
      <w:r w:rsidR="003526DA">
        <w:rPr>
          <w:b/>
          <w:lang w:val="en-GB"/>
        </w:rPr>
        <w:tab/>
      </w:r>
      <w:r w:rsidR="00585825">
        <w:rPr>
          <w:b/>
          <w:lang w:val="en-GB"/>
        </w:rPr>
        <w:tab/>
      </w:r>
      <w:r>
        <w:rPr>
          <w:b/>
          <w:lang w:val="en-GB"/>
        </w:rPr>
        <w:tab/>
      </w:r>
      <w:r w:rsidR="007B1D11" w:rsidRPr="003526DA">
        <w:rPr>
          <w:rFonts w:eastAsiaTheme="minorHAnsi" w:cs="Arial"/>
          <w:szCs w:val="22"/>
          <w:lang w:val="en-GB" w:eastAsia="en-US"/>
        </w:rPr>
        <w:t xml:space="preserve">Bank: UBS AG, </w:t>
      </w:r>
      <w:r w:rsidR="00D51836">
        <w:rPr>
          <w:rFonts w:eastAsiaTheme="minorHAnsi" w:cs="Arial"/>
          <w:szCs w:val="22"/>
          <w:lang w:val="en-GB" w:eastAsia="en-US"/>
        </w:rPr>
        <w:t>Zürich</w:t>
      </w:r>
      <w:r w:rsidR="007B1D11" w:rsidRPr="003526DA">
        <w:rPr>
          <w:rFonts w:eastAsiaTheme="minorHAnsi" w:cs="Arial"/>
          <w:szCs w:val="22"/>
          <w:lang w:val="en-GB" w:eastAsia="en-US"/>
        </w:rPr>
        <w:t>, Switzerland</w:t>
      </w:r>
    </w:p>
    <w:p w:rsidR="007B1D11" w:rsidRPr="003526DA" w:rsidRDefault="007B1D11" w:rsidP="00585825">
      <w:pPr>
        <w:autoSpaceDE w:val="0"/>
        <w:autoSpaceDN w:val="0"/>
        <w:adjustRightInd w:val="0"/>
        <w:ind w:left="3545" w:firstLine="709"/>
        <w:rPr>
          <w:rFonts w:eastAsiaTheme="minorHAnsi" w:cs="Arial"/>
          <w:szCs w:val="22"/>
          <w:lang w:val="en-GB" w:eastAsia="en-US"/>
        </w:rPr>
      </w:pPr>
      <w:r w:rsidRPr="003526DA">
        <w:rPr>
          <w:rFonts w:eastAsiaTheme="minorHAnsi" w:cs="Arial"/>
          <w:szCs w:val="22"/>
          <w:lang w:val="en-GB" w:eastAsia="en-US"/>
        </w:rPr>
        <w:t>Swift Code/BIC: UBSWCHZH80A</w:t>
      </w:r>
    </w:p>
    <w:p w:rsidR="007B1D11" w:rsidRPr="003526DA" w:rsidRDefault="007B1D11" w:rsidP="00585825">
      <w:pPr>
        <w:autoSpaceDE w:val="0"/>
        <w:autoSpaceDN w:val="0"/>
        <w:adjustRightInd w:val="0"/>
        <w:ind w:left="3545" w:firstLine="709"/>
        <w:rPr>
          <w:rFonts w:eastAsiaTheme="minorHAnsi" w:cs="Arial"/>
          <w:szCs w:val="22"/>
          <w:lang w:val="en-GB" w:eastAsia="en-US"/>
        </w:rPr>
      </w:pPr>
      <w:r w:rsidRPr="003526DA">
        <w:rPr>
          <w:rFonts w:eastAsiaTheme="minorHAnsi" w:cs="Arial"/>
          <w:szCs w:val="22"/>
          <w:lang w:val="en-GB" w:eastAsia="en-US"/>
        </w:rPr>
        <w:t>IBAN code: CH33 0024 0240 1067 9701 H</w:t>
      </w:r>
    </w:p>
    <w:p w:rsidR="007B1D11" w:rsidRDefault="007B1D11" w:rsidP="00585825">
      <w:pPr>
        <w:ind w:left="3545" w:firstLine="709"/>
        <w:rPr>
          <w:rFonts w:eastAsiaTheme="minorHAnsi" w:cs="Arial"/>
          <w:sz w:val="20"/>
          <w:lang w:val="en-GB" w:eastAsia="en-US"/>
        </w:rPr>
      </w:pPr>
      <w:r w:rsidRPr="003526DA">
        <w:rPr>
          <w:rFonts w:eastAsiaTheme="minorHAnsi" w:cs="Arial"/>
          <w:szCs w:val="22"/>
          <w:lang w:val="en-GB" w:eastAsia="en-US"/>
        </w:rPr>
        <w:t>Account currency: CHF</w:t>
      </w:r>
    </w:p>
    <w:p w:rsidR="007B1D11" w:rsidRDefault="007B1D11" w:rsidP="007B1D11">
      <w:pPr>
        <w:ind w:left="2836" w:firstLine="709"/>
        <w:rPr>
          <w:rFonts w:eastAsiaTheme="minorHAnsi" w:cs="Arial"/>
          <w:sz w:val="20"/>
          <w:lang w:val="en-GB" w:eastAsia="en-US"/>
        </w:rPr>
      </w:pPr>
      <w:bookmarkStart w:id="0" w:name="_GoBack"/>
      <w:bookmarkEnd w:id="0"/>
    </w:p>
    <w:p w:rsidR="007B1D11" w:rsidRDefault="007B1D11" w:rsidP="007B1D11">
      <w:pPr>
        <w:ind w:left="2836" w:firstLine="709"/>
        <w:rPr>
          <w:rFonts w:eastAsiaTheme="minorHAnsi" w:cs="Arial"/>
          <w:sz w:val="20"/>
          <w:lang w:val="en-GB" w:eastAsia="en-US"/>
        </w:rPr>
      </w:pPr>
    </w:p>
    <w:p w:rsidR="003526DA" w:rsidRPr="003526DA" w:rsidRDefault="00081BED" w:rsidP="003526DA">
      <w:pPr>
        <w:autoSpaceDE w:val="0"/>
        <w:autoSpaceDN w:val="0"/>
        <w:adjustRightInd w:val="0"/>
        <w:rPr>
          <w:rFonts w:eastAsiaTheme="minorHAnsi" w:cs="Arial"/>
          <w:szCs w:val="22"/>
          <w:lang w:val="en-GB" w:eastAsia="en-US"/>
        </w:rPr>
      </w:pPr>
      <w:r>
        <w:rPr>
          <w:b/>
          <w:lang w:val="en-GB"/>
        </w:rPr>
        <w:t>Beneficiary Accou</w:t>
      </w:r>
      <w:r w:rsidR="003526DA">
        <w:rPr>
          <w:b/>
          <w:lang w:val="en-GB"/>
        </w:rPr>
        <w:t>nt (BL)</w:t>
      </w:r>
      <w:r w:rsidR="003526DA">
        <w:rPr>
          <w:b/>
          <w:lang w:val="en-GB"/>
        </w:rPr>
        <w:tab/>
      </w:r>
      <w:r w:rsidR="003526DA">
        <w:rPr>
          <w:b/>
          <w:lang w:val="en-GB"/>
        </w:rPr>
        <w:tab/>
      </w:r>
      <w:r w:rsidR="00585825">
        <w:rPr>
          <w:b/>
          <w:lang w:val="en-GB"/>
        </w:rPr>
        <w:tab/>
      </w:r>
      <w:r w:rsidR="003526DA" w:rsidRPr="003526DA">
        <w:rPr>
          <w:rFonts w:eastAsiaTheme="minorHAnsi" w:cs="Arial"/>
          <w:szCs w:val="22"/>
          <w:lang w:val="en-GB" w:eastAsia="en-US"/>
        </w:rPr>
        <w:t>Bank: UBS AG</w:t>
      </w:r>
    </w:p>
    <w:p w:rsidR="003526DA" w:rsidRPr="003526DA" w:rsidRDefault="003526DA" w:rsidP="00585825">
      <w:pPr>
        <w:autoSpaceDE w:val="0"/>
        <w:autoSpaceDN w:val="0"/>
        <w:adjustRightInd w:val="0"/>
        <w:ind w:left="3545" w:firstLine="709"/>
        <w:rPr>
          <w:rFonts w:eastAsiaTheme="minorHAnsi" w:cs="Arial"/>
          <w:szCs w:val="22"/>
          <w:lang w:val="en-GB" w:eastAsia="en-US"/>
        </w:rPr>
      </w:pPr>
      <w:r w:rsidRPr="003526DA">
        <w:rPr>
          <w:rFonts w:eastAsiaTheme="minorHAnsi" w:cs="Arial"/>
          <w:szCs w:val="22"/>
          <w:lang w:val="en-GB" w:eastAsia="en-US"/>
        </w:rPr>
        <w:t>Swift Code/BIC: UBSWCHZH80A</w:t>
      </w:r>
    </w:p>
    <w:p w:rsidR="003526DA" w:rsidRPr="003526DA" w:rsidRDefault="003526DA" w:rsidP="00585825">
      <w:pPr>
        <w:autoSpaceDE w:val="0"/>
        <w:autoSpaceDN w:val="0"/>
        <w:adjustRightInd w:val="0"/>
        <w:ind w:left="3545" w:firstLine="709"/>
        <w:rPr>
          <w:rFonts w:eastAsiaTheme="minorHAnsi" w:cs="Arial"/>
          <w:szCs w:val="22"/>
          <w:lang w:val="en-GB" w:eastAsia="en-US"/>
        </w:rPr>
      </w:pPr>
      <w:r w:rsidRPr="003526DA">
        <w:rPr>
          <w:rFonts w:eastAsiaTheme="minorHAnsi" w:cs="Arial"/>
          <w:szCs w:val="22"/>
          <w:lang w:val="en-GB" w:eastAsia="en-US"/>
        </w:rPr>
        <w:t>IBAN code: CH04 0023 0230 1972 3201 R</w:t>
      </w:r>
    </w:p>
    <w:p w:rsidR="003526DA" w:rsidRDefault="003526DA" w:rsidP="00585825">
      <w:pPr>
        <w:ind w:left="3545" w:firstLine="709"/>
        <w:rPr>
          <w:b/>
          <w:lang w:val="en-GB"/>
        </w:rPr>
      </w:pPr>
      <w:r w:rsidRPr="003526DA">
        <w:rPr>
          <w:rFonts w:eastAsiaTheme="minorHAnsi" w:cs="Arial"/>
          <w:szCs w:val="22"/>
          <w:lang w:val="en-GB" w:eastAsia="en-US"/>
        </w:rPr>
        <w:t>Account currency: CHF</w:t>
      </w:r>
      <w:r>
        <w:rPr>
          <w:b/>
          <w:lang w:val="en-GB"/>
        </w:rPr>
        <w:tab/>
      </w:r>
    </w:p>
    <w:p w:rsidR="003526DA" w:rsidRDefault="003526DA" w:rsidP="003526DA">
      <w:pPr>
        <w:ind w:left="2836" w:firstLine="709"/>
        <w:rPr>
          <w:b/>
          <w:lang w:val="en-GB"/>
        </w:rPr>
      </w:pPr>
    </w:p>
    <w:p w:rsidR="003526DA" w:rsidRDefault="003526DA" w:rsidP="003526DA">
      <w:pPr>
        <w:ind w:left="2836" w:firstLine="709"/>
        <w:rPr>
          <w:b/>
          <w:lang w:val="en-GB"/>
        </w:rPr>
      </w:pPr>
    </w:p>
    <w:p w:rsidR="003526DA" w:rsidRDefault="003526DA" w:rsidP="003526DA">
      <w:pPr>
        <w:rPr>
          <w:b/>
          <w:lang w:val="en-GB"/>
        </w:rPr>
      </w:pPr>
    </w:p>
    <w:p w:rsidR="003526DA" w:rsidRDefault="003526DA" w:rsidP="003526DA">
      <w:pPr>
        <w:rPr>
          <w:b/>
          <w:lang w:val="en-GB"/>
        </w:rPr>
      </w:pPr>
    </w:p>
    <w:p w:rsidR="007B1D11" w:rsidRDefault="003526DA" w:rsidP="003526DA">
      <w:pPr>
        <w:ind w:left="4963" w:firstLine="709"/>
        <w:rPr>
          <w:lang w:val="en-GB"/>
        </w:rPr>
      </w:pPr>
      <w:r w:rsidRPr="003526DA">
        <w:rPr>
          <w:lang w:val="en-GB"/>
        </w:rPr>
        <w:t>Signatures</w:t>
      </w:r>
      <w:r w:rsidRPr="003526DA">
        <w:rPr>
          <w:lang w:val="en-GB"/>
        </w:rPr>
        <w:tab/>
      </w:r>
      <w:r w:rsidRPr="003526DA">
        <w:rPr>
          <w:lang w:val="en-GB"/>
        </w:rPr>
        <w:tab/>
      </w:r>
    </w:p>
    <w:p w:rsidR="00172FFD" w:rsidRDefault="00172FFD" w:rsidP="003526DA">
      <w:pPr>
        <w:ind w:left="4963" w:firstLine="709"/>
        <w:rPr>
          <w:lang w:val="en-GB"/>
        </w:rPr>
      </w:pPr>
    </w:p>
    <w:p w:rsidR="00172FFD" w:rsidRPr="003526DA" w:rsidRDefault="00172FFD" w:rsidP="003526DA">
      <w:pPr>
        <w:ind w:left="4963" w:firstLine="709"/>
        <w:rPr>
          <w:lang w:val="en-GB"/>
        </w:rPr>
      </w:pPr>
    </w:p>
    <w:p w:rsidR="00BC728F" w:rsidRPr="00BC728F" w:rsidRDefault="00172FFD">
      <w:pPr>
        <w:rPr>
          <w:b/>
          <w:lang w:val="en-GB"/>
        </w:rPr>
      </w:pPr>
      <w:r>
        <w:rPr>
          <w:b/>
          <w:lang w:val="en-GB"/>
        </w:rPr>
        <w:t xml:space="preserve">Ali </w:t>
      </w:r>
      <w:proofErr w:type="spellStart"/>
      <w:r>
        <w:rPr>
          <w:b/>
          <w:lang w:val="en-GB"/>
        </w:rPr>
        <w:t>Zouiten</w:t>
      </w:r>
      <w:proofErr w:type="spellEnd"/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proofErr w:type="spellStart"/>
      <w:r>
        <w:rPr>
          <w:b/>
          <w:lang w:val="en-GB"/>
        </w:rPr>
        <w:t>Bertan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Gueler</w:t>
      </w:r>
      <w:proofErr w:type="spellEnd"/>
    </w:p>
    <w:p w:rsidR="00D11032" w:rsidRPr="00BC728F" w:rsidRDefault="00D11032" w:rsidP="00D11032">
      <w:pPr>
        <w:rPr>
          <w:sz w:val="4"/>
          <w:lang w:val="en-GB"/>
        </w:rPr>
      </w:pPr>
    </w:p>
    <w:p w:rsidR="00876CC3" w:rsidRPr="00BC728F" w:rsidRDefault="00876CC3" w:rsidP="00D11032">
      <w:pPr>
        <w:rPr>
          <w:sz w:val="4"/>
          <w:lang w:val="en-GB"/>
        </w:rPr>
      </w:pPr>
    </w:p>
    <w:p w:rsidR="00876CC3" w:rsidRPr="00172FFD" w:rsidRDefault="00876CC3" w:rsidP="00D11032">
      <w:pPr>
        <w:rPr>
          <w:sz w:val="20"/>
          <w:lang w:val="en-GB"/>
        </w:rPr>
      </w:pPr>
    </w:p>
    <w:p w:rsidR="00876CC3" w:rsidRPr="00BC728F" w:rsidRDefault="00876CC3" w:rsidP="00D11032">
      <w:pPr>
        <w:rPr>
          <w:sz w:val="4"/>
          <w:lang w:val="en-GB"/>
        </w:rPr>
      </w:pPr>
    </w:p>
    <w:p w:rsidR="00876CC3" w:rsidRDefault="00876CC3" w:rsidP="00D11032">
      <w:pPr>
        <w:rPr>
          <w:sz w:val="4"/>
          <w:lang w:val="en-GB"/>
        </w:rPr>
      </w:pPr>
    </w:p>
    <w:p w:rsidR="00172FFD" w:rsidRPr="00BC728F" w:rsidRDefault="00172FFD" w:rsidP="00D11032">
      <w:pPr>
        <w:rPr>
          <w:sz w:val="4"/>
          <w:lang w:val="en-GB"/>
        </w:rPr>
      </w:pPr>
    </w:p>
    <w:sectPr w:rsidR="00172FFD" w:rsidRPr="00BC728F" w:rsidSect="00001DA9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814" w:right="851" w:bottom="567" w:left="1418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825" w:rsidRDefault="00D22825" w:rsidP="00001DA9">
      <w:r>
        <w:separator/>
      </w:r>
    </w:p>
  </w:endnote>
  <w:endnote w:type="continuationSeparator" w:id="0">
    <w:p w:rsidR="00D22825" w:rsidRDefault="00D22825" w:rsidP="00001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CRB">
    <w:panose1 w:val="00000409000000000000"/>
    <w:charset w:val="02"/>
    <w:family w:val="moder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lerLogos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825" w:rsidRPr="00522917" w:rsidRDefault="00D22825" w:rsidP="00001DA9">
    <w:pPr>
      <w:rPr>
        <w:noProof/>
      </w:rPr>
    </w:pPr>
  </w:p>
  <w:tbl>
    <w:tblPr>
      <w:tblStyle w:val="TableGrid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34"/>
      <w:gridCol w:w="6520"/>
      <w:gridCol w:w="1985"/>
    </w:tblGrid>
    <w:tr w:rsidR="00D22825" w:rsidRPr="00522917" w:rsidTr="00D11032">
      <w:tc>
        <w:tcPr>
          <w:tcW w:w="7654" w:type="dxa"/>
          <w:gridSpan w:val="2"/>
        </w:tcPr>
        <w:p w:rsidR="00D22825" w:rsidRPr="00A2626F" w:rsidRDefault="00A2626F" w:rsidP="00FC24D9">
          <w:pPr>
            <w:pStyle w:val="Fusszeile"/>
            <w:rPr>
              <w:noProof/>
              <w:lang w:val="en-US"/>
            </w:rPr>
          </w:pPr>
          <w:r>
            <w:fldChar w:fldCharType="begin"/>
          </w:r>
          <w:r w:rsidRPr="00A2626F">
            <w:rPr>
              <w:lang w:val="en-US"/>
            </w:rPr>
            <w:instrText xml:space="preserve"> REF BKDATEINAME  \* MERGEFORMAT </w:instrText>
          </w:r>
          <w:r>
            <w:fldChar w:fldCharType="separate"/>
          </w:r>
          <w:r w:rsidR="0023544A">
            <w:rPr>
              <w:b w:val="0"/>
              <w:bCs/>
              <w:lang w:val="en-US"/>
            </w:rPr>
            <w:t>Error! Reference source not found.</w:t>
          </w:r>
          <w:r>
            <w:rPr>
              <w:noProof/>
            </w:rPr>
            <w:fldChar w:fldCharType="end"/>
          </w:r>
        </w:p>
      </w:tc>
      <w:tc>
        <w:tcPr>
          <w:tcW w:w="1984" w:type="dxa"/>
        </w:tcPr>
        <w:p w:rsidR="00D22825" w:rsidRPr="00522917" w:rsidRDefault="00D22825" w:rsidP="008C0C61">
          <w:pPr>
            <w:pStyle w:val="Seite"/>
            <w:rPr>
              <w:noProof/>
            </w:rPr>
          </w:pPr>
          <w:r w:rsidRPr="00522917">
            <w:rPr>
              <w:noProof/>
            </w:rPr>
            <w:fldChar w:fldCharType="begin"/>
          </w:r>
          <w:r w:rsidRPr="00522917">
            <w:rPr>
              <w:noProof/>
            </w:rPr>
            <w:instrText xml:space="preserve">REF BK_SEITETXT_OBJ \* MERGEFORMAT \* Charformat </w:instrText>
          </w:r>
          <w:r w:rsidRPr="00522917">
            <w:rPr>
              <w:noProof/>
            </w:rPr>
            <w:fldChar w:fldCharType="separate"/>
          </w:r>
          <w:r w:rsidR="0023544A" w:rsidRPr="00522917">
            <w:rPr>
              <w:noProof/>
            </w:rPr>
            <w:t>Seite</w:t>
          </w:r>
          <w:r w:rsidRPr="00522917">
            <w:rPr>
              <w:noProof/>
            </w:rPr>
            <w:fldChar w:fldCharType="end"/>
          </w:r>
          <w:r w:rsidRPr="00522917">
            <w:rPr>
              <w:noProof/>
            </w:rPr>
            <w:t xml:space="preserve"> </w:t>
          </w:r>
          <w:r w:rsidRPr="00522917">
            <w:rPr>
              <w:noProof/>
            </w:rPr>
            <w:fldChar w:fldCharType="begin"/>
          </w:r>
          <w:r w:rsidRPr="00522917">
            <w:rPr>
              <w:noProof/>
            </w:rPr>
            <w:instrText xml:space="preserve"> PAGE \* ARABIC </w:instrText>
          </w:r>
          <w:r w:rsidRPr="00522917">
            <w:rPr>
              <w:noProof/>
            </w:rPr>
            <w:fldChar w:fldCharType="separate"/>
          </w:r>
          <w:r w:rsidR="0023544A">
            <w:rPr>
              <w:noProof/>
            </w:rPr>
            <w:t>1</w:t>
          </w:r>
          <w:r w:rsidRPr="00522917">
            <w:rPr>
              <w:noProof/>
            </w:rPr>
            <w:fldChar w:fldCharType="end"/>
          </w:r>
          <w:r w:rsidRPr="00522917">
            <w:rPr>
              <w:noProof/>
            </w:rPr>
            <w:t xml:space="preserve"> / </w:t>
          </w:r>
          <w:r w:rsidRPr="00522917">
            <w:rPr>
              <w:noProof/>
            </w:rPr>
            <w:fldChar w:fldCharType="begin"/>
          </w:r>
          <w:r w:rsidRPr="00522917">
            <w:rPr>
              <w:noProof/>
            </w:rPr>
            <w:instrText xml:space="preserve"> NUMPAGES </w:instrText>
          </w:r>
          <w:r w:rsidRPr="00522917">
            <w:rPr>
              <w:noProof/>
            </w:rPr>
            <w:fldChar w:fldCharType="separate"/>
          </w:r>
          <w:r w:rsidR="0023544A">
            <w:rPr>
              <w:noProof/>
            </w:rPr>
            <w:t>1</w:t>
          </w:r>
          <w:r w:rsidRPr="00522917">
            <w:rPr>
              <w:noProof/>
            </w:rPr>
            <w:fldChar w:fldCharType="end"/>
          </w:r>
        </w:p>
      </w:tc>
    </w:tr>
    <w:tr w:rsidR="00D22825" w:rsidRPr="00522917" w:rsidTr="00D11032">
      <w:trPr>
        <w:trHeight w:val="284"/>
      </w:trPr>
      <w:tc>
        <w:tcPr>
          <w:tcW w:w="1134" w:type="dxa"/>
          <w:vAlign w:val="bottom"/>
        </w:tcPr>
        <w:p w:rsidR="00D22825" w:rsidRPr="00522917" w:rsidRDefault="00D22825" w:rsidP="00E2379B">
          <w:pPr>
            <w:rPr>
              <w:noProof/>
              <w:sz w:val="14"/>
              <w:szCs w:val="14"/>
            </w:rPr>
          </w:pPr>
        </w:p>
      </w:tc>
      <w:tc>
        <w:tcPr>
          <w:tcW w:w="8505" w:type="dxa"/>
          <w:gridSpan w:val="2"/>
          <w:vAlign w:val="bottom"/>
        </w:tcPr>
        <w:p w:rsidR="00D22825" w:rsidRPr="00522917" w:rsidRDefault="00D22825" w:rsidP="00060D88">
          <w:pPr>
            <w:pStyle w:val="TFZ"/>
          </w:pPr>
          <w:r w:rsidRPr="00522917">
            <w:fldChar w:fldCharType="begin"/>
          </w:r>
          <w:r w:rsidRPr="00522917">
            <w:instrText xml:space="preserve"> REF BK_OCR_OBJ \* MERGEFORMAT \* Charformat </w:instrText>
          </w:r>
          <w:r w:rsidRPr="00522917">
            <w:fldChar w:fldCharType="end"/>
          </w:r>
        </w:p>
      </w:tc>
    </w:tr>
  </w:tbl>
  <w:p w:rsidR="00D22825" w:rsidRPr="00522917" w:rsidRDefault="00D22825" w:rsidP="00001DA9">
    <w:pPr>
      <w:pStyle w:val="Fusszeile"/>
      <w:rPr>
        <w:noProof/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825" w:rsidRPr="00522917" w:rsidRDefault="00D22825" w:rsidP="00001DA9">
    <w:pPr>
      <w:rPr>
        <w:noProof/>
      </w:rPr>
    </w:pPr>
  </w:p>
  <w:tbl>
    <w:tblPr>
      <w:tblStyle w:val="TableGrid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76"/>
      <w:gridCol w:w="6662"/>
      <w:gridCol w:w="1701"/>
    </w:tblGrid>
    <w:tr w:rsidR="00D22825" w:rsidRPr="00522917" w:rsidTr="00D11032">
      <w:tc>
        <w:tcPr>
          <w:tcW w:w="7938" w:type="dxa"/>
          <w:gridSpan w:val="2"/>
          <w:tcMar>
            <w:left w:w="0" w:type="dxa"/>
            <w:right w:w="0" w:type="dxa"/>
          </w:tcMar>
        </w:tcPr>
        <w:p w:rsidR="00D22825" w:rsidRPr="00522917" w:rsidRDefault="00D22825" w:rsidP="00FC24D9">
          <w:pPr>
            <w:pStyle w:val="Fusszeile"/>
            <w:rPr>
              <w:noProof/>
            </w:rPr>
          </w:pPr>
        </w:p>
      </w:tc>
      <w:tc>
        <w:tcPr>
          <w:tcW w:w="1701" w:type="dxa"/>
          <w:tcMar>
            <w:left w:w="0" w:type="dxa"/>
            <w:right w:w="0" w:type="dxa"/>
          </w:tcMar>
        </w:tcPr>
        <w:p w:rsidR="00D22825" w:rsidRPr="00522917" w:rsidRDefault="00D22825" w:rsidP="00FC24D9">
          <w:pPr>
            <w:pStyle w:val="Seite"/>
            <w:rPr>
              <w:noProof/>
            </w:rPr>
          </w:pPr>
          <w:r w:rsidRPr="00522917">
            <w:rPr>
              <w:noProof/>
            </w:rPr>
            <w:fldChar w:fldCharType="begin"/>
          </w:r>
          <w:r w:rsidRPr="00522917">
            <w:rPr>
              <w:noProof/>
            </w:rPr>
            <w:instrText xml:space="preserve">IF </w:instrText>
          </w:r>
          <w:r w:rsidRPr="00522917">
            <w:rPr>
              <w:noProof/>
            </w:rPr>
            <w:fldChar w:fldCharType="begin"/>
          </w:r>
          <w:r w:rsidRPr="00522917">
            <w:rPr>
              <w:noProof/>
            </w:rPr>
            <w:instrText>NUMPAGES</w:instrText>
          </w:r>
          <w:r w:rsidRPr="00522917">
            <w:rPr>
              <w:noProof/>
            </w:rPr>
            <w:fldChar w:fldCharType="separate"/>
          </w:r>
          <w:r w:rsidR="0023544A">
            <w:rPr>
              <w:noProof/>
            </w:rPr>
            <w:instrText>1</w:instrText>
          </w:r>
          <w:r w:rsidRPr="00522917">
            <w:rPr>
              <w:noProof/>
            </w:rPr>
            <w:fldChar w:fldCharType="end"/>
          </w:r>
          <w:r w:rsidRPr="00522917">
            <w:rPr>
              <w:noProof/>
            </w:rPr>
            <w:instrText xml:space="preserve"> &gt; 1 </w:instrText>
          </w:r>
          <w:r w:rsidRPr="00522917">
            <w:rPr>
              <w:noProof/>
            </w:rPr>
            <w:fldChar w:fldCharType="begin"/>
          </w:r>
          <w:r w:rsidRPr="00522917">
            <w:rPr>
              <w:noProof/>
            </w:rPr>
            <w:instrText>QUOTE "</w:instrText>
          </w:r>
          <w:bookmarkStart w:id="3" w:name="BK_SEITETXT_OBJ"/>
          <w:r w:rsidRPr="00522917">
            <w:rPr>
              <w:noProof/>
            </w:rPr>
            <w:instrText>Seite</w:instrText>
          </w:r>
          <w:bookmarkEnd w:id="3"/>
          <w:r w:rsidRPr="00522917">
            <w:rPr>
              <w:noProof/>
            </w:rPr>
            <w:instrText xml:space="preserve"> </w:instrText>
          </w:r>
          <w:r w:rsidRPr="00522917">
            <w:rPr>
              <w:noProof/>
            </w:rPr>
            <w:fldChar w:fldCharType="begin"/>
          </w:r>
          <w:r w:rsidRPr="00522917">
            <w:rPr>
              <w:noProof/>
            </w:rPr>
            <w:instrText xml:space="preserve"> PAGE</w:instrText>
          </w:r>
          <w:r w:rsidRPr="00522917">
            <w:rPr>
              <w:noProof/>
            </w:rPr>
            <w:fldChar w:fldCharType="separate"/>
          </w:r>
          <w:r w:rsidR="00D51836">
            <w:rPr>
              <w:noProof/>
            </w:rPr>
            <w:instrText>1</w:instrText>
          </w:r>
          <w:r w:rsidRPr="00522917">
            <w:rPr>
              <w:noProof/>
            </w:rPr>
            <w:fldChar w:fldCharType="end"/>
          </w:r>
          <w:r w:rsidRPr="00522917">
            <w:rPr>
              <w:noProof/>
            </w:rPr>
            <w:instrText xml:space="preserve"> / </w:instrText>
          </w:r>
          <w:r w:rsidRPr="00522917">
            <w:rPr>
              <w:noProof/>
            </w:rPr>
            <w:fldChar w:fldCharType="begin"/>
          </w:r>
          <w:r w:rsidRPr="00522917">
            <w:rPr>
              <w:noProof/>
            </w:rPr>
            <w:instrText xml:space="preserve"> NUMPAGES</w:instrText>
          </w:r>
          <w:r w:rsidRPr="00522917">
            <w:rPr>
              <w:noProof/>
            </w:rPr>
            <w:fldChar w:fldCharType="separate"/>
          </w:r>
          <w:r w:rsidR="00D51836">
            <w:rPr>
              <w:noProof/>
            </w:rPr>
            <w:instrText>2</w:instrText>
          </w:r>
          <w:r w:rsidRPr="00522917">
            <w:rPr>
              <w:noProof/>
            </w:rPr>
            <w:fldChar w:fldCharType="end"/>
          </w:r>
          <w:r w:rsidRPr="00522917">
            <w:rPr>
              <w:noProof/>
            </w:rPr>
            <w:instrText>"</w:instrText>
          </w:r>
          <w:r w:rsidRPr="00522917">
            <w:rPr>
              <w:noProof/>
            </w:rPr>
            <w:fldChar w:fldCharType="separate"/>
          </w:r>
          <w:r w:rsidR="00D51836" w:rsidRPr="00522917">
            <w:rPr>
              <w:noProof/>
            </w:rPr>
            <w:instrText xml:space="preserve">Seite </w:instrText>
          </w:r>
          <w:r w:rsidR="00D51836">
            <w:rPr>
              <w:noProof/>
            </w:rPr>
            <w:instrText>1</w:instrText>
          </w:r>
          <w:r w:rsidR="00D51836" w:rsidRPr="00522917">
            <w:rPr>
              <w:noProof/>
            </w:rPr>
            <w:instrText xml:space="preserve"> / </w:instrText>
          </w:r>
          <w:r w:rsidR="00D51836">
            <w:rPr>
              <w:noProof/>
            </w:rPr>
            <w:instrText>2</w:instrText>
          </w:r>
          <w:r w:rsidRPr="00522917">
            <w:rPr>
              <w:noProof/>
            </w:rPr>
            <w:fldChar w:fldCharType="end"/>
          </w:r>
          <w:r w:rsidRPr="00522917">
            <w:rPr>
              <w:noProof/>
            </w:rPr>
            <w:fldChar w:fldCharType="end"/>
          </w:r>
        </w:p>
      </w:tc>
    </w:tr>
    <w:tr w:rsidR="00D22825" w:rsidRPr="00522917" w:rsidTr="00D11032">
      <w:tblPrEx>
        <w:tblCellMar>
          <w:left w:w="0" w:type="dxa"/>
          <w:right w:w="0" w:type="dxa"/>
        </w:tblCellMar>
      </w:tblPrEx>
      <w:trPr>
        <w:trHeight w:hRule="exact" w:val="284"/>
      </w:trPr>
      <w:tc>
        <w:tcPr>
          <w:tcW w:w="1276" w:type="dxa"/>
          <w:vAlign w:val="bottom"/>
        </w:tcPr>
        <w:p w:rsidR="00D22825" w:rsidRPr="00522917" w:rsidRDefault="00D22825" w:rsidP="00BC728F">
          <w:pPr>
            <w:pStyle w:val="Footer"/>
            <w:rPr>
              <w:noProof/>
              <w:sz w:val="14"/>
              <w:szCs w:val="14"/>
            </w:rPr>
          </w:pPr>
        </w:p>
      </w:tc>
      <w:tc>
        <w:tcPr>
          <w:tcW w:w="8363" w:type="dxa"/>
          <w:gridSpan w:val="2"/>
          <w:vAlign w:val="bottom"/>
        </w:tcPr>
        <w:p w:rsidR="00D22825" w:rsidRPr="00522917" w:rsidRDefault="00D22825" w:rsidP="00060D88">
          <w:pPr>
            <w:pStyle w:val="TFZ"/>
          </w:pPr>
          <w:bookmarkStart w:id="4" w:name="BK_OCR_OBJ"/>
          <w:bookmarkEnd w:id="4"/>
        </w:p>
      </w:tc>
    </w:tr>
  </w:tbl>
  <w:p w:rsidR="00D22825" w:rsidRPr="00522917" w:rsidRDefault="00D22825" w:rsidP="00001DA9">
    <w:pPr>
      <w:pStyle w:val="Footer"/>
      <w:rPr>
        <w:noProof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825" w:rsidRDefault="00D22825" w:rsidP="00001DA9">
      <w:r>
        <w:separator/>
      </w:r>
    </w:p>
  </w:footnote>
  <w:footnote w:type="continuationSeparator" w:id="0">
    <w:p w:rsidR="00D22825" w:rsidRDefault="00D22825" w:rsidP="00001D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13"/>
      <w:gridCol w:w="4026"/>
    </w:tblGrid>
    <w:tr w:rsidR="00D22825" w:rsidRPr="00522917" w:rsidTr="00D11032">
      <w:trPr>
        <w:trHeight w:val="1202"/>
      </w:trPr>
      <w:tc>
        <w:tcPr>
          <w:tcW w:w="5613" w:type="dxa"/>
        </w:tcPr>
        <w:p w:rsidR="00D22825" w:rsidRPr="00A2626F" w:rsidRDefault="00A2626F" w:rsidP="00FC24D9">
          <w:pPr>
            <w:pStyle w:val="AktNotTitel"/>
            <w:rPr>
              <w:noProof/>
              <w:lang w:val="en-US"/>
            </w:rPr>
          </w:pPr>
          <w:r>
            <w:fldChar w:fldCharType="begin"/>
          </w:r>
          <w:r w:rsidRPr="00A2626F">
            <w:rPr>
              <w:lang w:val="en-US"/>
            </w:rPr>
            <w:instrText xml:space="preserve"> REF BK_AKTNOTTITEL_OBJ \* MERGEFORMAT </w:instrText>
          </w:r>
          <w:r>
            <w:fldChar w:fldCharType="separate"/>
          </w:r>
          <w:r w:rsidR="0023544A">
            <w:rPr>
              <w:b w:val="0"/>
              <w:bCs/>
              <w:lang w:val="en-US"/>
            </w:rPr>
            <w:t>Error! Reference source not found.</w:t>
          </w:r>
          <w:r>
            <w:rPr>
              <w:bCs/>
              <w:noProof/>
            </w:rPr>
            <w:fldChar w:fldCharType="end"/>
          </w:r>
        </w:p>
        <w:p w:rsidR="00D22825" w:rsidRPr="00A2626F" w:rsidRDefault="00D22825" w:rsidP="00782B1E">
          <w:pPr>
            <w:pStyle w:val="BetreffRefBriefTitel2"/>
            <w:rPr>
              <w:noProof/>
              <w:lang w:val="en-US"/>
            </w:rPr>
          </w:pPr>
          <w:r w:rsidRPr="00522917">
            <w:rPr>
              <w:noProof/>
            </w:rPr>
            <w:fldChar w:fldCharType="begin"/>
          </w:r>
          <w:r w:rsidRPr="00A2626F">
            <w:rPr>
              <w:noProof/>
              <w:lang w:val="en-US"/>
            </w:rPr>
            <w:instrText xml:space="preserve"> REF Betreff \* MERGEFORMAT \* CHARFORMAT </w:instrText>
          </w:r>
          <w:r w:rsidRPr="00522917">
            <w:rPr>
              <w:noProof/>
            </w:rPr>
            <w:fldChar w:fldCharType="separate"/>
          </w:r>
          <w:r w:rsidR="0023544A">
            <w:rPr>
              <w:b w:val="0"/>
              <w:bCs/>
              <w:noProof/>
              <w:lang w:val="en-US"/>
            </w:rPr>
            <w:t>Error! Reference source not found.</w:t>
          </w:r>
          <w:r w:rsidRPr="00522917">
            <w:rPr>
              <w:noProof/>
            </w:rPr>
            <w:fldChar w:fldCharType="end"/>
          </w:r>
        </w:p>
      </w:tc>
      <w:tc>
        <w:tcPr>
          <w:tcW w:w="4026" w:type="dxa"/>
        </w:tcPr>
        <w:p w:rsidR="00D22825" w:rsidRPr="00D53BE7" w:rsidRDefault="0023544A" w:rsidP="00FC24D9">
          <w:pPr>
            <w:pStyle w:val="Logo"/>
            <w:rPr>
              <w:rFonts w:ascii="BaslerLogos" w:hAnsi="BaslerLogos"/>
              <w:noProof/>
            </w:rPr>
          </w:pPr>
          <w:r>
            <w:fldChar w:fldCharType="begin"/>
          </w:r>
          <w:r>
            <w:instrText xml:space="preserve"> REF BK_LOGO_OBJ  \* MERGEFORMAT </w:instrText>
          </w:r>
          <w:r>
            <w:fldChar w:fldCharType="separate"/>
          </w:r>
          <w:r w:rsidRPr="0023544A">
            <w:rPr>
              <w:rFonts w:ascii="BaslerLogos" w:hAnsi="BaslerLogos"/>
              <w:noProof/>
            </w:rPr>
            <w:t></w:t>
          </w:r>
          <w:r>
            <w:rPr>
              <w:rFonts w:ascii="BaslerLogos" w:hAnsi="BaslerLogos"/>
              <w:noProof/>
            </w:rPr>
            <w:fldChar w:fldCharType="end"/>
          </w:r>
        </w:p>
        <w:p w:rsidR="00D22825" w:rsidRPr="00522917" w:rsidRDefault="00A2626F" w:rsidP="001F5B4A">
          <w:pPr>
            <w:pStyle w:val="Datum"/>
          </w:pPr>
          <w:fldSimple w:instr=" REF BK_DATUMTEXT_OBJ  \* MERGEFORMAT \* CHARFORMAT ">
            <w:r w:rsidR="0023544A">
              <w:t>17</w:t>
            </w:r>
            <w:r w:rsidR="0023544A" w:rsidRPr="00522917">
              <w:t xml:space="preserve">. </w:t>
            </w:r>
          </w:fldSimple>
        </w:p>
      </w:tc>
    </w:tr>
    <w:tr w:rsidR="00D22825" w:rsidRPr="00522917" w:rsidTr="00D11032">
      <w:trPr>
        <w:trHeight w:val="403"/>
      </w:trPr>
      <w:tc>
        <w:tcPr>
          <w:tcW w:w="5613" w:type="dxa"/>
        </w:tcPr>
        <w:p w:rsidR="00D22825" w:rsidRPr="00522917" w:rsidRDefault="00D22825" w:rsidP="00D11032">
          <w:pPr>
            <w:rPr>
              <w:noProof/>
            </w:rPr>
          </w:pPr>
        </w:p>
      </w:tc>
      <w:tc>
        <w:tcPr>
          <w:tcW w:w="4026" w:type="dxa"/>
        </w:tcPr>
        <w:p w:rsidR="00D22825" w:rsidRPr="00522917" w:rsidRDefault="00D22825" w:rsidP="00D11032">
          <w:pPr>
            <w:rPr>
              <w:noProof/>
            </w:rPr>
          </w:pPr>
        </w:p>
      </w:tc>
    </w:tr>
  </w:tbl>
  <w:p w:rsidR="00D22825" w:rsidRPr="00522917" w:rsidRDefault="00D22825">
    <w:pPr>
      <w:pStyle w:val="Header"/>
      <w:rPr>
        <w:noProof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87"/>
      <w:gridCol w:w="4253"/>
    </w:tblGrid>
    <w:tr w:rsidR="00D22825" w:rsidRPr="00522917" w:rsidTr="00D11032">
      <w:trPr>
        <w:trHeight w:val="1361"/>
      </w:trPr>
      <w:tc>
        <w:tcPr>
          <w:tcW w:w="5387" w:type="dxa"/>
        </w:tcPr>
        <w:p w:rsidR="00D22825" w:rsidRPr="00522917" w:rsidRDefault="00D22825" w:rsidP="00FC24D9">
          <w:pPr>
            <w:pStyle w:val="AktNotTitel"/>
            <w:rPr>
              <w:noProof/>
            </w:rPr>
          </w:pPr>
        </w:p>
      </w:tc>
      <w:tc>
        <w:tcPr>
          <w:tcW w:w="4253" w:type="dxa"/>
        </w:tcPr>
        <w:p w:rsidR="00D22825" w:rsidRPr="00522917" w:rsidRDefault="00D22825" w:rsidP="00FC24D9">
          <w:pPr>
            <w:pStyle w:val="Logo"/>
            <w:rPr>
              <w:rFonts w:ascii="BaslerLogos" w:hAnsi="BaslerLogos"/>
              <w:noProof/>
              <w:sz w:val="70"/>
            </w:rPr>
          </w:pPr>
          <w:bookmarkStart w:id="1" w:name="BK_LOGO_OBJ"/>
          <w:r w:rsidRPr="00522917">
            <w:rPr>
              <w:rFonts w:ascii="BaslerLogos" w:hAnsi="BaslerLogos"/>
              <w:noProof/>
              <w:sz w:val="70"/>
            </w:rPr>
            <w:t></w:t>
          </w:r>
          <w:bookmarkEnd w:id="1"/>
        </w:p>
        <w:p w:rsidR="00D22825" w:rsidRPr="00522917" w:rsidRDefault="00172FFD" w:rsidP="00106C4E">
          <w:pPr>
            <w:pStyle w:val="Datum"/>
            <w:rPr>
              <w:noProof/>
              <w:szCs w:val="8"/>
            </w:rPr>
          </w:pPr>
          <w:bookmarkStart w:id="2" w:name="BK_DATUMTEXT_OBJ"/>
          <w:r>
            <w:rPr>
              <w:noProof/>
            </w:rPr>
            <w:t>1</w:t>
          </w:r>
          <w:r w:rsidR="00106C4E">
            <w:rPr>
              <w:noProof/>
            </w:rPr>
            <w:t>7</w:t>
          </w:r>
          <w:r w:rsidR="00D22825" w:rsidRPr="00522917">
            <w:rPr>
              <w:noProof/>
            </w:rPr>
            <w:t xml:space="preserve">. </w:t>
          </w:r>
          <w:bookmarkEnd w:id="2"/>
          <w:r w:rsidR="00106C4E">
            <w:rPr>
              <w:noProof/>
            </w:rPr>
            <w:t>September</w:t>
          </w:r>
          <w:r>
            <w:rPr>
              <w:noProof/>
            </w:rPr>
            <w:t xml:space="preserve"> 2015</w:t>
          </w:r>
        </w:p>
      </w:tc>
    </w:tr>
  </w:tbl>
  <w:p w:rsidR="00D22825" w:rsidRPr="00522917" w:rsidRDefault="00D22825" w:rsidP="00D11032">
    <w:pPr>
      <w:pStyle w:val="Header"/>
      <w:rPr>
        <w:noProof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907BE"/>
    <w:multiLevelType w:val="hybridMultilevel"/>
    <w:tmpl w:val="3300FC90"/>
    <w:lvl w:ilvl="0" w:tplc="E5688D94">
      <w:numFmt w:val="bullet"/>
      <w:lvlText w:val=""/>
      <w:lvlJc w:val="left"/>
      <w:pPr>
        <w:ind w:left="2487" w:hanging="360"/>
      </w:pPr>
      <w:rPr>
        <w:rFonts w:ascii="Wingdings" w:eastAsia="Times New Roman" w:hAnsi="Wingdings" w:cs="Times New Roman" w:hint="default"/>
        <w:sz w:val="32"/>
        <w:szCs w:val="32"/>
      </w:rPr>
    </w:lvl>
    <w:lvl w:ilvl="1" w:tplc="0807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">
    <w:nsid w:val="5A7A4EA1"/>
    <w:multiLevelType w:val="hybridMultilevel"/>
    <w:tmpl w:val="DD582268"/>
    <w:lvl w:ilvl="0" w:tplc="42F4F7A2">
      <w:numFmt w:val="bullet"/>
      <w:lvlText w:val=""/>
      <w:lvlJc w:val="left"/>
      <w:pPr>
        <w:ind w:left="2487" w:hanging="360"/>
      </w:pPr>
      <w:rPr>
        <w:rFonts w:ascii="Wingdings" w:eastAsia="Times New Roman" w:hAnsi="Wingdings" w:cs="Times New Roman" w:hint="default"/>
        <w:sz w:val="32"/>
        <w:szCs w:val="32"/>
      </w:rPr>
    </w:lvl>
    <w:lvl w:ilvl="1" w:tplc="0807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">
    <w:nsid w:val="647A6A80"/>
    <w:multiLevelType w:val="hybridMultilevel"/>
    <w:tmpl w:val="37BCA474"/>
    <w:lvl w:ilvl="0" w:tplc="74E4F254">
      <w:numFmt w:val="bullet"/>
      <w:lvlText w:val=""/>
      <w:lvlJc w:val="left"/>
      <w:pPr>
        <w:ind w:left="2629" w:hanging="360"/>
      </w:pPr>
      <w:rPr>
        <w:rFonts w:ascii="Wingdings" w:eastAsia="Times New Roman" w:hAnsi="Wingdings" w:cs="Times New Roman" w:hint="default"/>
        <w:sz w:val="32"/>
        <w:szCs w:val="32"/>
      </w:rPr>
    </w:lvl>
    <w:lvl w:ilvl="1" w:tplc="0807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rchivTyp" w:val="0"/>
    <w:docVar w:name="BKAbsender" w:val="Schöb Thomas_x000d_Tel. 79 53"/>
    <w:docVar w:name="BKAbsKommArt1" w:val="Tel."/>
    <w:docVar w:name="BKAbsKommNr1" w:val="79 53"/>
    <w:docVar w:name="BKAbsName" w:val="Schöb"/>
    <w:docVar w:name="BKAbsText" w:val="Absender"/>
    <w:docVar w:name="BKAbsVorname" w:val="Thomas"/>
    <w:docVar w:name="BKAktNotTitel" w:val="Memo"/>
    <w:docVar w:name="BKBetreff" w:val="Swiss VA: Prozessbeschrieb Collateral aus RV-Vertrag mit new/re"/>
    <w:docVar w:name="BKBueroTel" w:val="79 53"/>
    <w:docVar w:name="BKClaim" w:val="Wir machen Sie sicherer. Seit 150 Jahren."/>
    <w:docVar w:name="BKDatum" w:val="02.01.2013"/>
    <w:docVar w:name="BKDatumText" w:val="2. Januar 2013"/>
    <w:docVar w:name="BKEmpAnredeCode" w:val="0"/>
    <w:docVar w:name="BKEmpfaenger" w:val="Matthias Lachenmaier_x000d_Martin Ingold_x000d_Judith Schmidlin_x000d_Christoph Börlin_x000d_CCG "/>
    <w:docVar w:name="BKEmpFL" w:val="False"/>
    <w:docVar w:name="BKEmpGeburtsdatum" w:val="____ . ____ . ________"/>
    <w:docVar w:name="BKEmpIsFirma" w:val="False"/>
    <w:docVar w:name="BKEmpKommArt1" w:val="Tel."/>
    <w:docVar w:name="BKEmpName" w:val="Lachenmaier"/>
    <w:docVar w:name="BKEmptext" w:val="Empfänger"/>
    <w:docVar w:name="BKEmpVorname" w:val="Matthias"/>
    <w:docVar w:name="BKGrussformel" w:val="Freundliche Grüsse"/>
    <w:docVar w:name="BKGSGeschaeftstelleCode" w:val="2"/>
    <w:docVar w:name="BKGSGeschaeftstelleHostCode" w:val="-1"/>
    <w:docVar w:name="BKGSGesellschaftCode" w:val="19"/>
    <w:docVar w:name="BKGSName" w:val="Hauptsitz"/>
    <w:docVar w:name="BKGSOrt" w:val="Basel"/>
    <w:docVar w:name="BKGSPLZ" w:val="4002"/>
    <w:docVar w:name="BKGSPostfach" w:val="Postfach"/>
    <w:docVar w:name="BKGSStrasse" w:val="Aeschengraben 21"/>
    <w:docVar w:name="BKGSZusatz" w:val="Hauptsitz"/>
    <w:docVar w:name="BKIhrZeichen" w:val="Ihr Zeichen:"/>
    <w:docVar w:name="BKKSCEMail" w:val="kundenservice@baloise.ch"/>
    <w:docVar w:name="BKKSCTel" w:val="00800 24 800 800"/>
    <w:docVar w:name="BKKSCText" w:val="Kundenservice"/>
    <w:docVar w:name="BKLaenderText" w:val="False"/>
    <w:docVar w:name="BKLogo" w:val="G"/>
    <w:docVar w:name="BKSeiteTxt" w:val="Seite"/>
    <w:docVar w:name="BKUnserZeichen" w:val=" "/>
    <w:docVar w:name="DateiInFusszeile" w:val="True"/>
    <w:docVar w:name="DateiPfadInFusszeile" w:val="True"/>
    <w:docVar w:name="DokumentNummer" w:val="{23D88A91-7A96-4A9C-88CE-9CCA83E23C06}"/>
    <w:docVar w:name="DokumentSprache" w:val="1"/>
    <w:docVar w:name="EmpfaengerListeSerialisiert" w:val="&lt;Obj&gt;&lt;Property Name=&quot;KundenNr&quot;&gt;&lt;/Property&gt;&lt;Property Name=&quot;AdressLfNr&quot;&gt;0&lt;/Property&gt;&lt;Property Name=&quot;AdressQuelle&quot;&gt;&lt;/Property&gt;&lt;Property Name=&quot;KorrespondenzSprache&quot;&gt;1&lt;/Property&gt;&lt;Property Name=&quot;Firma&quot;&gt;&lt;/Property&gt;&lt;Property Name=&quot;ZuHanden&quot;&gt;&lt;/Property&gt;&lt;Property Name=&quot;Anrede&quot;&gt;0&lt;/Property&gt;&lt;Property Name=&quot;AnredeText&quot;&gt;&lt;/Property&gt;&lt;Property Name=&quot;AnredeFormel&quot;&gt;Sehr geehrte Damen und Herren&lt;/Property&gt;&lt;Property Name=&quot;Name&quot;&gt;Lachenmaier&lt;/Property&gt;&lt;Property Name=&quot;Vorname&quot;&gt;Matthias&lt;/Property&gt;&lt;Property Name=&quot;Zusatz&quot;&gt;&lt;/Property&gt;&lt;Property Name=&quot;Zusatz2&quot;&gt;&lt;/Property&gt;&lt;Property Name=&quot;Strasse&quot;&gt;&lt;/Property&gt;&lt;Property Name=&quot;Postfach&quot;&gt;&lt;/Property&gt;&lt;Property Name=&quot;Land&quot;&gt;&lt;/Property&gt;&lt;Property Name=&quot;KommArt1&quot;&gt;1&lt;/Property&gt;&lt;Property Name=&quot;KommNummer1&quot;&gt;&lt;/Property&gt;&lt;Property Name=&quot;KommArt2&quot;&gt;0&lt;/Property&gt;&lt;Property Name=&quot;KommNummer2&quot;&gt;&lt;/Property&gt;&lt;Property Name=&quot;KommArt3&quot;&gt;0&lt;/Property&gt;&lt;Property Name=&quot;KommNummer3&quot;&gt;&lt;/Property&gt;&lt;Property Name=&quot;EMail&quot;&gt;&lt;/Property&gt;&lt;Property Name=&quot;Internet&quot;&gt;&lt;/Property&gt;&lt;Property Name=&quot;Buero&quot;&gt;&lt;/Property&gt;&lt;Property Name=&quot;Abteilung&quot;&gt;0&lt;/Property&gt;&lt;Property Name=&quot;UnserZeichen&quot;&gt;&lt;/Property&gt;&lt;Property Name=&quot;VersendungsArt&quot;&gt;1&lt;/Property&gt;&lt;Property Name=&quot;Geburtsdatum&quot;&gt;0&lt;/Property&gt;&lt;Property Name=&quot;GeburtsdatumDDMMYYYY&quot;&gt;---- . ---- . --------&lt;/Property&gt;&lt;Property Name=&quot;Geschlecht&quot;&gt;0&lt;/Property&gt;&lt;Property Name=&quot;Gebaeude&quot;&gt;&lt;/Property&gt;&lt;Property Name=&quot;Kostenstelle&quot;&gt;&lt;/Property&gt;&lt;Property Name=&quot;InternTelefonNummer&quot;&gt;&lt;/Property&gt;&lt;Property Name=&quot;BNummer&quot;&gt;&lt;/Property&gt;&lt;Property Name=&quot;Absendertyp&quot;&gt;0&lt;/Property&gt;&lt;Property Name=&quot;AbsenderLand&quot;&gt;&lt;/Property&gt;&lt;Property Name=&quot;AbsenderLandLang&quot;&gt;&lt;/Property&gt;&lt;Property Name=&quot;Funktion&quot;&gt;&lt;/Property&gt;&lt;Property Name=&quot;Ausbildungstitel&quot;&gt;&lt;/Property&gt;&lt;Property Name=&quot;Abteilungsbezeichnung&quot;&gt;&lt;/Property&gt;&lt;Property Name=&quot;Geschaeftstelle&quot;&gt;&lt;/Property&gt;&lt;Property Name=&quot;Gesellschaft&quot;&gt;0&lt;/Property&gt;&lt;Property Name=&quot;Telefon&quot;&gt;&lt;/Property&gt;&lt;Property Name=&quot;Fax&quot;&gt;&lt;/Property&gt;&lt;Property Name=&quot;Natel&quot;&gt;&lt;/Property&gt;&lt;Property Name=&quot;Rolle&quot;&gt;&lt;/Property&gt;&lt;Property Name=&quot;LstPLZ&quot;&gt;&lt;/Property&gt;&lt;Property Name=&quot;LstOrt&quot;&gt;&lt;/Property&gt;&lt;Property Name=&quot;IsFirma&quot;&gt;False&lt;/Property&gt;&lt;Property Name=&quot;Initialisiert&quot;&gt;True&lt;/Property&gt;&lt;Property Name=&quot;BezLang&quot;&gt;&lt;/Property&gt;&lt;Property Name=&quot;BezKurz&quot;&gt;&lt;/Property&gt;&lt;Property Name=&quot;Pono&quot;&gt;&lt;/Property&gt;&lt;Property Name=&quot;OffNo&quot;&gt;&lt;/Property&gt;&lt;Property Name=&quot;SchaNo&quot;&gt;&lt;/Property&gt;&lt;Property Name=&quot;VersichertenNo&quot;&gt;&lt;/Property&gt;&lt;/Obj&gt;|&lt;Obj&gt;&lt;Property Name=&quot;KundenNr&quot;&gt;&lt;/Property&gt;&lt;Property Name=&quot;AdressLfNr&quot;&gt;0&lt;/Property&gt;&lt;Property Name=&quot;AdressQuelle&quot;&gt;&lt;/Property&gt;&lt;Property Name=&quot;KorrespondenzSprache&quot;&gt;1&lt;/Property&gt;&lt;Property Name=&quot;Firma&quot;&gt;&lt;/Property&gt;&lt;Property Name=&quot;ZuHanden&quot;&gt;&lt;/Property&gt;&lt;Property Name=&quot;Anrede&quot;&gt;0&lt;/Property&gt;&lt;Property Name=&quot;AnredeText&quot;&gt;&lt;/Property&gt;&lt;Property Name=&quot;AnredeFormel&quot;&gt;Sehr geehrte Damen und Herren&lt;/Property&gt;&lt;Property Name=&quot;Name&quot;&gt;Ingold&lt;/Property&gt;&lt;Property Name=&quot;Vorname&quot;&gt;Martin&lt;/Property&gt;&lt;Property Name=&quot;Zusatz&quot;&gt;&lt;/Property&gt;&lt;Property Name=&quot;Zusatz2&quot;&gt;&lt;/Property&gt;&lt;Property Name=&quot;Strasse&quot;&gt;&lt;/Property&gt;&lt;Property Name=&quot;Postfach&quot;&gt;&lt;/Property&gt;&lt;Property Name=&quot;Land&quot;&gt;&lt;/Property&gt;&lt;Property Name=&quot;KommArt1&quot;&gt;1&lt;/Property&gt;&lt;Property Name=&quot;KommNummer1&quot;&gt;&lt;/Property&gt;&lt;Property Name=&quot;KommArt2&quot;&gt;0&lt;/Property&gt;&lt;Property Name=&quot;KommNummer2&quot;&gt;&lt;/Property&gt;&lt;Property Name=&quot;KommArt3&quot;&gt;0&lt;/Property&gt;&lt;Property Name=&quot;KommNummer3&quot;&gt;&lt;/Property&gt;&lt;Property Name=&quot;EMail&quot;&gt;&lt;/Property&gt;&lt;Property Name=&quot;Internet&quot;&gt;&lt;/Property&gt;&lt;Property Name=&quot;Buero&quot;&gt;&lt;/Property&gt;&lt;Property Name=&quot;Abteilung&quot;&gt;0&lt;/Property&gt;&lt;Property Name=&quot;UnserZeichen&quot;&gt;&lt;/Property&gt;&lt;Property Name=&quot;VersendungsArt&quot;&gt;1&lt;/Property&gt;&lt;Property Name=&quot;Geburtsdatum&quot;&gt;0&lt;/Property&gt;&lt;Property Name=&quot;GeburtsdatumDDMMYYYY&quot;&gt;---- . ---- . --------&lt;/Property&gt;&lt;Property Name=&quot;Geschlecht&quot;&gt;0&lt;/Property&gt;&lt;Property Name=&quot;Gebaeude&quot;&gt;&lt;/Property&gt;&lt;Property Name=&quot;Kostenstelle&quot;&gt;&lt;/Property&gt;&lt;Property Name=&quot;InternTelefonNummer&quot;&gt;&lt;/Property&gt;&lt;Property Name=&quot;BNummer&quot;&gt;&lt;/Property&gt;&lt;Property Name=&quot;Absendertyp&quot;&gt;0&lt;/Property&gt;&lt;Property Name=&quot;AbsenderLand&quot;&gt;&lt;/Property&gt;&lt;Property Name=&quot;AbsenderLandLang&quot;&gt;&lt;/Property&gt;&lt;Property Name=&quot;Funktion&quot;&gt;&lt;/Property&gt;&lt;Property Name=&quot;Ausbildungstitel&quot;&gt;&lt;/Property&gt;&lt;Property Name=&quot;Abteilungsbezeichnung&quot;&gt;&lt;/Property&gt;&lt;Property Name=&quot;Geschaeftstelle&quot;&gt;&lt;/Property&gt;&lt;Property Name=&quot;Gesellschaft&quot;&gt;0&lt;/Property&gt;&lt;Property Name=&quot;Telefon&quot;&gt;&lt;/Property&gt;&lt;Property Name=&quot;Fax&quot;&gt;&lt;/Property&gt;&lt;Property Name=&quot;Natel&quot;&gt;&lt;/Property&gt;&lt;Property Name=&quot;Rolle&quot;&gt;&lt;/Property&gt;&lt;Property Name=&quot;LstPLZ&quot;&gt;&lt;/Property&gt;&lt;Property Name=&quot;LstOrt&quot;&gt;&lt;/Property&gt;&lt;Property Name=&quot;IsFirma&quot;&gt;False&lt;/Property&gt;&lt;Property Name=&quot;Initialisiert&quot;&gt;True&lt;/Property&gt;&lt;Property Name=&quot;BezLang&quot;&gt;&lt;/Property&gt;&lt;Property Name=&quot;BezKurz&quot;&gt;&lt;/Property&gt;&lt;Property Name=&quot;Pono&quot;&gt;&lt;/Property&gt;&lt;Property Name=&quot;OffNo&quot;&gt;&lt;/Property&gt;&lt;Property Name=&quot;SchaNo&quot;&gt;&lt;/Property&gt;&lt;Property Name=&quot;VersichertenNo&quot;&gt;&lt;/Property&gt;&lt;/Obj&gt;|&lt;Obj&gt;&lt;Property Name=&quot;KundenNr&quot;&gt;&lt;/Property&gt;&lt;Property Name=&quot;AdressLfNr&quot;&gt;0&lt;/Property&gt;&lt;Property Name=&quot;AdressQuelle&quot;&gt;&lt;/Property&gt;&lt;Property Name=&quot;KorrespondenzSprache&quot;&gt;1&lt;/Property&gt;&lt;Property Name=&quot;Firma&quot;&gt;&lt;/Property&gt;&lt;Property Name=&quot;ZuHanden&quot;&gt;&lt;/Property&gt;&lt;Property Name=&quot;Anrede&quot;&gt;0&lt;/Property&gt;&lt;Property Name=&quot;AnredeText&quot;&gt;&lt;/Property&gt;&lt;Property Name=&quot;AnredeFormel&quot;&gt;Sehr geehrte Damen und Herren&lt;/Property&gt;&lt;Property Name=&quot;Name&quot;&gt;Schmidlin&lt;/Property&gt;&lt;Property Name=&quot;Vorname&quot;&gt;Judith&lt;/Property&gt;&lt;Property Name=&quot;Zusatz&quot;&gt;&lt;/Property&gt;&lt;Property Name=&quot;Zusatz2&quot;&gt;&lt;/Property&gt;&lt;Property Name=&quot;Strasse&quot;&gt;&lt;/Property&gt;&lt;Property Name=&quot;Postfach&quot;&gt;&lt;/Property&gt;&lt;Property Name=&quot;Land&quot;&gt;&lt;/Property&gt;&lt;Property Name=&quot;KommArt1&quot;&gt;1&lt;/Property&gt;&lt;Property Name=&quot;KommNummer1&quot;&gt;&lt;/Property&gt;&lt;Property Name=&quot;KommArt2&quot;&gt;0&lt;/Property&gt;&lt;Property Name=&quot;KommNummer2&quot;&gt;&lt;/Property&gt;&lt;Property Name=&quot;KommArt3&quot;&gt;0&lt;/Property&gt;&lt;Property Name=&quot;KommNummer3&quot;&gt;&lt;/Property&gt;&lt;Property Name=&quot;EMail&quot;&gt;&lt;/Property&gt;&lt;Property Name=&quot;Internet&quot;&gt;&lt;/Property&gt;&lt;Property Name=&quot;Buero&quot;&gt;&lt;/Property&gt;&lt;Property Name=&quot;Abteilung&quot;&gt;0&lt;/Property&gt;&lt;Property Name=&quot;UnserZeichen&quot;&gt;&lt;/Property&gt;&lt;Property Name=&quot;VersendungsArt&quot;&gt;1&lt;/Property&gt;&lt;Property Name=&quot;Geburtsdatum&quot;&gt;0&lt;/Property&gt;&lt;Property Name=&quot;GeburtsdatumDDMMYYYY&quot;&gt;---- . ---- . --------&lt;/Property&gt;&lt;Property Name=&quot;Geschlecht&quot;&gt;0&lt;/Property&gt;&lt;Property Name=&quot;Gebaeude&quot;&gt;&lt;/Property&gt;&lt;Property Name=&quot;Kostenstelle&quot;&gt;&lt;/Property&gt;&lt;Property Name=&quot;InternTelefonNummer&quot;&gt;&lt;/Property&gt;&lt;Property Name=&quot;BNummer&quot;&gt;&lt;/Property&gt;&lt;Property Name=&quot;Absendertyp&quot;&gt;0&lt;/Property&gt;&lt;Property Name=&quot;AbsenderLand&quot;&gt;&lt;/Property&gt;&lt;Property Name=&quot;AbsenderLandLang&quot;&gt;&lt;/Property&gt;&lt;Property Name=&quot;Funktion&quot;&gt;&lt;/Property&gt;&lt;Property Name=&quot;Ausbildungstitel&quot;&gt;&lt;/Property&gt;&lt;Property Name=&quot;Abteilungsbezeichnung&quot;&gt;&lt;/Property&gt;&lt;Property Name=&quot;Geschaeftstelle&quot;&gt;&lt;/Property&gt;&lt;Property Name=&quot;Gesellschaft&quot;&gt;0&lt;/Property&gt;&lt;Property Name=&quot;Telefon&quot;&gt;&lt;/Property&gt;&lt;Property Name=&quot;Fax&quot;&gt;&lt;/Property&gt;&lt;Property Name=&quot;Natel&quot;&gt;&lt;/Property&gt;&lt;Property Name=&quot;Rolle&quot;&gt;&lt;/Property&gt;&lt;Property Name=&quot;LstPLZ&quot;&gt;&lt;/Property&gt;&lt;Property Name=&quot;LstOrt&quot;&gt;&lt;/Property&gt;&lt;Property Name=&quot;IsFirma&quot;&gt;False&lt;/Property&gt;&lt;Property Name=&quot;Initialisiert&quot;&gt;True&lt;/Property&gt;&lt;Property Name=&quot;BezLang&quot;&gt;&lt;/Property&gt;&lt;Property Name=&quot;BezKurz&quot;&gt;&lt;/Property&gt;&lt;Property Name=&quot;Pono&quot;&gt;&lt;/Property&gt;&lt;Property Name=&quot;OffNo&quot;&gt;&lt;/Property&gt;&lt;Property Name=&quot;SchaNo&quot;&gt;&lt;/Property&gt;&lt;Property Name=&quot;VersichertenNo&quot;&gt;&lt;/Property&gt;&lt;/Obj&gt;|&lt;Obj&gt;&lt;Property Name=&quot;KundenNr&quot;&gt;&lt;/Property&gt;&lt;Property Name=&quot;AdressLfNr&quot;&gt;0&lt;/Property&gt;&lt;Property Name=&quot;AdressQuelle&quot;&gt;&lt;/Property&gt;&lt;Property Name=&quot;KorrespondenzSprache&quot;&gt;1&lt;/Property&gt;&lt;Property Name=&quot;Firma&quot;&gt;&lt;/Property&gt;&lt;Property Name=&quot;ZuHanden&quot;&gt;&lt;/Property&gt;&lt;Property Name=&quot;Anrede&quot;&gt;0&lt;/Property&gt;&lt;Property Name=&quot;AnredeText&quot;&gt;&lt;/Property&gt;&lt;Property Name=&quot;AnredeFormel&quot;&gt;Sehr geehrte Damen und Herren&lt;/Property&gt;&lt;Property Name=&quot;Name&quot;&gt;Börlin&lt;/Property&gt;&lt;Property Name=&quot;Vorname&quot;&gt;Christoph&lt;/Property&gt;&lt;Property Name=&quot;Zusatz&quot;&gt;&lt;/Property&gt;&lt;Property Name=&quot;Zusatz2&quot;&gt;&lt;/Property&gt;&lt;Property Name=&quot;Strasse&quot;&gt;&lt;/Property&gt;&lt;Property Name=&quot;Postfach&quot;&gt;&lt;/Property&gt;&lt;Property Name=&quot;Land&quot;&gt;&lt;/Property&gt;&lt;Property Name=&quot;KommArt1&quot;&gt;1&lt;/Property&gt;&lt;Property Name=&quot;KommNummer1&quot;&gt;&lt;/Property&gt;&lt;Property Name=&quot;KommArt2&quot;&gt;0&lt;/Property&gt;&lt;Property Name=&quot;KommNummer2&quot;&gt;&lt;/Property&gt;&lt;Property Name=&quot;KommArt3&quot;&gt;0&lt;/Property&gt;&lt;Property Name=&quot;KommNummer3&quot;&gt;&lt;/Property&gt;&lt;Property Name=&quot;EMail&quot;&gt;&lt;/Property&gt;&lt;Property Name=&quot;Internet&quot;&gt;&lt;/Property&gt;&lt;Property Name=&quot;Buero&quot;&gt;&lt;/Property&gt;&lt;Property Name=&quot;Abteilung&quot;&gt;0&lt;/Property&gt;&lt;Property Name=&quot;UnserZeichen&quot;&gt;&lt;/Property&gt;&lt;Property Name=&quot;VersendungsArt&quot;&gt;1&lt;/Property&gt;&lt;Property Name=&quot;Geburtsdatum&quot;&gt;0&lt;/Property&gt;&lt;Property Name=&quot;GeburtsdatumDDMMYYYY&quot;&gt;---- . ---- . --------&lt;/Property&gt;&lt;Property Name=&quot;Geschlecht&quot;&gt;0&lt;/Property&gt;&lt;Property Name=&quot;Gebaeude&quot;&gt;&lt;/Property&gt;&lt;Property Name=&quot;Kostenstelle&quot;&gt;&lt;/Property&gt;&lt;Property Name=&quot;InternTelefonNummer&quot;&gt;&lt;/Property&gt;&lt;Property Name=&quot;BNummer&quot;&gt;&lt;/Property&gt;&lt;Property Name=&quot;Absendertyp&quot;&gt;0&lt;/Property&gt;&lt;Property Name=&quot;AbsenderLand&quot;&gt;&lt;/Property&gt;&lt;Property Name=&quot;AbsenderLandLang&quot;&gt;&lt;/Property&gt;&lt;Property Name=&quot;Funktion&quot;&gt;&lt;/Property&gt;&lt;Property Name=&quot;Ausbildungstitel&quot;&gt;&lt;/Property&gt;&lt;Property Name=&quot;Abteilungsbezeichnung&quot;&gt;&lt;/Property&gt;&lt;Property Name=&quot;Geschaeftstelle&quot;&gt;&lt;/Property&gt;&lt;Property Name=&quot;Gesellschaft&quot;&gt;0&lt;/Property&gt;&lt;Property Name=&quot;Telefon&quot;&gt;&lt;/Property&gt;&lt;Property Name=&quot;Fax&quot;&gt;&lt;/Property&gt;&lt;Property Name=&quot;Natel&quot;&gt;&lt;/Property&gt;&lt;Property Name=&quot;Rolle&quot;&gt;&lt;/Property&gt;&lt;Property Name=&quot;LstPLZ&quot;&gt;&lt;/Property&gt;&lt;Property Name=&quot;LstOrt&quot;&gt;&lt;/Property&gt;&lt;Property Name=&quot;IsFirma&quot;&gt;False&lt;/Property&gt;&lt;Property Name=&quot;Initialisiert&quot;&gt;True&lt;/Property&gt;&lt;Property Name=&quot;BezLang&quot;&gt;&lt;/Property&gt;&lt;Property Name=&quot;BezKurz&quot;&gt;&lt;/Property&gt;&lt;Property Name=&quot;Pono&quot;&gt;&lt;/Property&gt;&lt;Property Name=&quot;OffNo&quot;&gt;&lt;/Property&gt;&lt;Property Name=&quot;SchaNo&quot;&gt;&lt;/Property&gt;&lt;Property Name=&quot;VersichertenNo&quot;&gt;&lt;/Property&gt;&lt;/Obj&gt;|&lt;Obj&gt;&lt;Property Name=&quot;KundenNr&quot;&gt;&lt;/Property&gt;&lt;Property Name=&quot;AdressLfNr&quot;&gt;0&lt;/Property&gt;&lt;Property Name=&quot;AdressQuelle&quot;&gt;&lt;/Property&gt;&lt;Property Name=&quot;KorrespondenzSprache&quot;&gt;1&lt;/Property&gt;&lt;Property Name=&quot;Firma&quot;&gt;&lt;/Property&gt;&lt;Property Name=&quot;ZuHanden&quot;&gt;&lt;/Property&gt;&lt;Property Name=&quot;Anrede&quot;&gt;0&lt;/Property&gt;&lt;Property Name=&quot;AnredeText&quot;&gt;&lt;/Property&gt;&lt;Property Name=&quot;AnredeFormel&quot;&gt;Sehr geehrte Damen und Herren&lt;/Property&gt;&lt;Property Name=&quot;Name&quot;&gt;&lt;/Property&gt;&lt;Property Name=&quot;Vorname&quot;&gt;CCG&lt;/Property&gt;&lt;Property Name=&quot;Zusatz&quot;&gt;&lt;/Property&gt;&lt;Property Name=&quot;Zusatz2&quot;&gt;&lt;/Property&gt;&lt;Property Name=&quot;Strasse&quot;&gt;&lt;/Property&gt;&lt;Property Name=&quot;Postfach&quot;&gt;&lt;/Property&gt;&lt;Property Name=&quot;Land&quot;&gt;&lt;/Property&gt;&lt;Property Name=&quot;KommArt1&quot;&gt;1&lt;/Property&gt;&lt;Property Name=&quot;KommNummer1&quot;&gt;&lt;/Property&gt;&lt;Property Name=&quot;KommArt2&quot;&gt;0&lt;/Property&gt;&lt;Property Name=&quot;KommNummer2&quot;&gt;&lt;/Property&gt;&lt;Property Name=&quot;KommArt3&quot;&gt;0&lt;/Property&gt;&lt;Property Name=&quot;KommNummer3&quot;&gt;&lt;/Property&gt;&lt;Property Name=&quot;EMail&quot;&gt;&lt;/Property&gt;&lt;Property Name=&quot;Internet&quot;&gt;&lt;/Property&gt;&lt;Property Name=&quot;Buero&quot;&gt;&lt;/Property&gt;&lt;Property Name=&quot;Abteilung&quot;&gt;0&lt;/Property&gt;&lt;Property Name=&quot;UnserZeichen&quot;&gt;&lt;/Property&gt;&lt;Property Name=&quot;VersendungsArt&quot;&gt;1&lt;/Property&gt;&lt;Property Name=&quot;Geburtsdatum&quot;&gt;0&lt;/Property&gt;&lt;Property Name=&quot;GeburtsdatumDDMMYYYY&quot;&gt;---- . ---- . --------&lt;/Property&gt;&lt;Property Name=&quot;Geschlecht&quot;&gt;0&lt;/Property&gt;&lt;Property Name=&quot;Gebaeude&quot;&gt;&lt;/Property&gt;&lt;Property Name=&quot;Kostenstelle&quot;&gt;&lt;/Property&gt;&lt;Property Name=&quot;InternTelefonNummer&quot;&gt;&lt;/Property&gt;&lt;Property Name=&quot;BNummer&quot;&gt;&lt;/Property&gt;&lt;Property Name=&quot;Absendertyp&quot;&gt;0&lt;/Property&gt;&lt;Property Name=&quot;AbsenderLand&quot;&gt;&lt;/Property&gt;&lt;Property Name=&quot;AbsenderLandLang&quot;&gt;&lt;/Property&gt;&lt;Property Name=&quot;Funktion&quot;&gt;&lt;/Property&gt;&lt;Property Name=&quot;Ausbildungstitel&quot;&gt;&lt;/Property&gt;&lt;Property Name=&quot;Abteilungsbezeichnung&quot;&gt;&lt;/Property&gt;&lt;Property Name=&quot;Geschaeftstelle&quot;&gt;&lt;/Property&gt;&lt;Property Name=&quot;Gesellschaft&quot;&gt;0&lt;/Property&gt;&lt;Property Name=&quot;Telefon&quot;&gt;&lt;/Property&gt;&lt;Property Name=&quot;Fax&quot;&gt;&lt;/Property&gt;&lt;Property Name=&quot;Natel&quot;&gt;&lt;/Property&gt;&lt;Property Name=&quot;Rolle&quot;&gt;&lt;/Property&gt;&lt;Property Name=&quot;LstPLZ&quot;&gt;&lt;/Property&gt;&lt;Property Name=&quot;LstOrt&quot;&gt;&lt;/Property&gt;&lt;Property Name=&quot;IsFirma&quot;&gt;False&lt;/Property&gt;&lt;Property Name=&quot;Initialisiert&quot;&gt;True&lt;/Property&gt;&lt;Property Name=&quot;BezLang&quot;&gt;&lt;/Property&gt;&lt;Property Name=&quot;BezKurz&quot;&gt;&lt;/Property&gt;&lt;Property Name=&quot;Pono&quot;&gt;&lt;/Property&gt;&lt;Property Name=&quot;OffNo&quot;&gt;&lt;/Property&gt;&lt;Property Name=&quot;SchaNo&quot;&gt;&lt;/Property&gt;&lt;Property Name=&quot;VersichertenNo&quot;&gt;&lt;/Property&gt;&lt;/Obj&gt;"/>
    <w:docVar w:name="EmpfaengerSortieren" w:val="False"/>
    <w:docVar w:name="GebaeudeBuero" w:val="False"/>
    <w:docVar w:name="KurzerVorname" w:val="False"/>
    <w:docVar w:name="LayoutTyp" w:val="0"/>
    <w:docVar w:name="ModulNummer" w:val="{F2EEC903-F0F7-11D3-8F1F-000003002595}"/>
    <w:docVar w:name="ModulText" w:val="C:\Program Files\EasyDoc\Module\Aktennot.exe"/>
    <w:docVar w:name="NameVorname" w:val="False"/>
    <w:docVar w:name="VornameName" w:val="True"/>
  </w:docVars>
  <w:rsids>
    <w:rsidRoot w:val="009D1F7C"/>
    <w:rsid w:val="00001DA9"/>
    <w:rsid w:val="00003378"/>
    <w:rsid w:val="000152F3"/>
    <w:rsid w:val="00060D88"/>
    <w:rsid w:val="000722E8"/>
    <w:rsid w:val="00081BED"/>
    <w:rsid w:val="00087787"/>
    <w:rsid w:val="000A4528"/>
    <w:rsid w:val="000E47FD"/>
    <w:rsid w:val="00102712"/>
    <w:rsid w:val="00106C4E"/>
    <w:rsid w:val="00107CAF"/>
    <w:rsid w:val="00131F27"/>
    <w:rsid w:val="0014243D"/>
    <w:rsid w:val="00172FFD"/>
    <w:rsid w:val="00176CA1"/>
    <w:rsid w:val="001A37DE"/>
    <w:rsid w:val="001D1CC4"/>
    <w:rsid w:val="001F5B4A"/>
    <w:rsid w:val="0023544A"/>
    <w:rsid w:val="00263D39"/>
    <w:rsid w:val="00264116"/>
    <w:rsid w:val="003250CE"/>
    <w:rsid w:val="003526DA"/>
    <w:rsid w:val="003841EC"/>
    <w:rsid w:val="00422854"/>
    <w:rsid w:val="00441293"/>
    <w:rsid w:val="004564EB"/>
    <w:rsid w:val="004D06C9"/>
    <w:rsid w:val="00503E5E"/>
    <w:rsid w:val="00516311"/>
    <w:rsid w:val="00522917"/>
    <w:rsid w:val="005369D4"/>
    <w:rsid w:val="00585825"/>
    <w:rsid w:val="00630212"/>
    <w:rsid w:val="00655EDA"/>
    <w:rsid w:val="006610A8"/>
    <w:rsid w:val="006C375C"/>
    <w:rsid w:val="006D751E"/>
    <w:rsid w:val="006E780E"/>
    <w:rsid w:val="00724BB2"/>
    <w:rsid w:val="00755C62"/>
    <w:rsid w:val="00782B1E"/>
    <w:rsid w:val="0079254E"/>
    <w:rsid w:val="007B1D11"/>
    <w:rsid w:val="007D3E67"/>
    <w:rsid w:val="007D6A02"/>
    <w:rsid w:val="007E4858"/>
    <w:rsid w:val="00821FEE"/>
    <w:rsid w:val="0085282A"/>
    <w:rsid w:val="008743D3"/>
    <w:rsid w:val="00876CC3"/>
    <w:rsid w:val="0088743A"/>
    <w:rsid w:val="008A1C10"/>
    <w:rsid w:val="008B21E3"/>
    <w:rsid w:val="008C0C61"/>
    <w:rsid w:val="008D27B7"/>
    <w:rsid w:val="008D6D8E"/>
    <w:rsid w:val="008E549F"/>
    <w:rsid w:val="00956081"/>
    <w:rsid w:val="009608D1"/>
    <w:rsid w:val="009A032B"/>
    <w:rsid w:val="009D1F7C"/>
    <w:rsid w:val="009E18C4"/>
    <w:rsid w:val="009E3DF6"/>
    <w:rsid w:val="00A070AB"/>
    <w:rsid w:val="00A2626F"/>
    <w:rsid w:val="00A4270C"/>
    <w:rsid w:val="00A82A4F"/>
    <w:rsid w:val="00B4614D"/>
    <w:rsid w:val="00B62F9D"/>
    <w:rsid w:val="00B9191A"/>
    <w:rsid w:val="00BA2699"/>
    <w:rsid w:val="00BB0840"/>
    <w:rsid w:val="00BC728F"/>
    <w:rsid w:val="00BE6399"/>
    <w:rsid w:val="00C13A5C"/>
    <w:rsid w:val="00C2514F"/>
    <w:rsid w:val="00C26BDB"/>
    <w:rsid w:val="00CB40ED"/>
    <w:rsid w:val="00CD64B5"/>
    <w:rsid w:val="00D11032"/>
    <w:rsid w:val="00D11618"/>
    <w:rsid w:val="00D22825"/>
    <w:rsid w:val="00D31284"/>
    <w:rsid w:val="00D51836"/>
    <w:rsid w:val="00D53BE7"/>
    <w:rsid w:val="00D53D21"/>
    <w:rsid w:val="00DA4F1C"/>
    <w:rsid w:val="00DA7FD4"/>
    <w:rsid w:val="00DC365D"/>
    <w:rsid w:val="00DE0144"/>
    <w:rsid w:val="00E2379B"/>
    <w:rsid w:val="00E80DE0"/>
    <w:rsid w:val="00EA6B4A"/>
    <w:rsid w:val="00F32900"/>
    <w:rsid w:val="00F57508"/>
    <w:rsid w:val="00FB0BD4"/>
    <w:rsid w:val="00FB36FE"/>
    <w:rsid w:val="00FC24D9"/>
    <w:rsid w:val="00FE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A9"/>
    <w:rPr>
      <w:rFonts w:ascii="Arial" w:eastAsia="Times New Roman" w:hAnsi="Arial" w:cs="Times New Roman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1DA9"/>
    <w:pPr>
      <w:tabs>
        <w:tab w:val="center" w:pos="4536"/>
        <w:tab w:val="right" w:pos="9072"/>
      </w:tabs>
    </w:pPr>
    <w:rPr>
      <w:rFonts w:eastAsia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01DA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01DA9"/>
    <w:pPr>
      <w:tabs>
        <w:tab w:val="center" w:pos="4536"/>
        <w:tab w:val="right" w:pos="9072"/>
      </w:tabs>
    </w:pPr>
    <w:rPr>
      <w:rFonts w:eastAsiaTheme="minorHAnsi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01DA9"/>
    <w:rPr>
      <w:rFonts w:ascii="Arial" w:hAnsi="Arial"/>
    </w:rPr>
  </w:style>
  <w:style w:type="table" w:styleId="TableGrid">
    <w:name w:val="Table Grid"/>
    <w:basedOn w:val="TableNormal"/>
    <w:uiPriority w:val="59"/>
    <w:rsid w:val="00001DA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Falzmarke">
    <w:name w:val="Falzmarke_"/>
    <w:basedOn w:val="Normal"/>
    <w:autoRedefine/>
    <w:rsid w:val="00001DA9"/>
    <w:rPr>
      <w:color w:val="FFFFFF"/>
    </w:rPr>
  </w:style>
  <w:style w:type="paragraph" w:customStyle="1" w:styleId="OrtDatum">
    <w:name w:val="OrtDatum_"/>
    <w:basedOn w:val="Normal"/>
    <w:rsid w:val="00FC24D9"/>
    <w:rPr>
      <w:rFonts w:eastAsiaTheme="minorHAnsi" w:cstheme="minorBidi"/>
      <w:szCs w:val="22"/>
      <w:lang w:eastAsia="en-US"/>
    </w:rPr>
  </w:style>
  <w:style w:type="paragraph" w:customStyle="1" w:styleId="BriefTitel">
    <w:name w:val="BriefTitel_"/>
    <w:basedOn w:val="Normal"/>
    <w:next w:val="Normal"/>
    <w:rsid w:val="00001DA9"/>
    <w:pPr>
      <w:spacing w:before="460" w:after="120"/>
      <w:ind w:right="510"/>
    </w:pPr>
    <w:rPr>
      <w:b/>
    </w:rPr>
  </w:style>
  <w:style w:type="paragraph" w:customStyle="1" w:styleId="Logo">
    <w:name w:val="Logo_"/>
    <w:basedOn w:val="Normal"/>
    <w:next w:val="Normal"/>
    <w:rsid w:val="00FC24D9"/>
    <w:pPr>
      <w:spacing w:before="80" w:after="120"/>
    </w:pPr>
    <w:rPr>
      <w:rFonts w:eastAsiaTheme="minorHAnsi" w:cstheme="minorBidi"/>
      <w:szCs w:val="22"/>
      <w:lang w:eastAsia="en-US"/>
    </w:rPr>
  </w:style>
  <w:style w:type="paragraph" w:customStyle="1" w:styleId="Betreff">
    <w:name w:val="Betreff_"/>
    <w:basedOn w:val="Normal"/>
    <w:rsid w:val="00FC24D9"/>
    <w:rPr>
      <w:rFonts w:eastAsiaTheme="minorHAnsi" w:cstheme="minorBidi"/>
      <w:b/>
      <w:sz w:val="28"/>
      <w:szCs w:val="28"/>
      <w:lang w:eastAsia="en-US"/>
    </w:rPr>
  </w:style>
  <w:style w:type="paragraph" w:customStyle="1" w:styleId="Fusszeile">
    <w:name w:val="Fusszeile_"/>
    <w:basedOn w:val="Normal"/>
    <w:rsid w:val="00FC24D9"/>
    <w:pPr>
      <w:tabs>
        <w:tab w:val="left" w:pos="4253"/>
      </w:tabs>
    </w:pPr>
    <w:rPr>
      <w:rFonts w:eastAsiaTheme="minorHAnsi" w:cstheme="minorBidi"/>
      <w:b/>
      <w:sz w:val="16"/>
      <w:szCs w:val="16"/>
      <w:lang w:eastAsia="en-US"/>
    </w:rPr>
  </w:style>
  <w:style w:type="paragraph" w:customStyle="1" w:styleId="Seite">
    <w:name w:val="Seite_"/>
    <w:basedOn w:val="Normal"/>
    <w:rsid w:val="00FC24D9"/>
    <w:pPr>
      <w:jc w:val="right"/>
    </w:pPr>
    <w:rPr>
      <w:rFonts w:eastAsiaTheme="minorHAnsi" w:cstheme="minorBidi"/>
      <w:sz w:val="18"/>
      <w:szCs w:val="18"/>
      <w:lang w:eastAsia="en-US"/>
    </w:rPr>
  </w:style>
  <w:style w:type="paragraph" w:customStyle="1" w:styleId="Empfaenger">
    <w:name w:val="Empfaenger_"/>
    <w:basedOn w:val="Normal"/>
    <w:rsid w:val="00FC24D9"/>
    <w:pPr>
      <w:tabs>
        <w:tab w:val="left" w:pos="2835"/>
        <w:tab w:val="left" w:pos="3686"/>
      </w:tabs>
    </w:pPr>
    <w:rPr>
      <w:rFonts w:eastAsiaTheme="minorHAnsi" w:cstheme="minorBidi"/>
      <w:szCs w:val="22"/>
      <w:lang w:eastAsia="en-US"/>
    </w:rPr>
  </w:style>
  <w:style w:type="paragraph" w:customStyle="1" w:styleId="Absender">
    <w:name w:val="Absender_"/>
    <w:basedOn w:val="Normal"/>
    <w:rsid w:val="00FC24D9"/>
    <w:rPr>
      <w:rFonts w:eastAsiaTheme="minorHAnsi" w:cstheme="minorBidi"/>
      <w:szCs w:val="22"/>
      <w:lang w:eastAsia="en-US"/>
    </w:rPr>
  </w:style>
  <w:style w:type="paragraph" w:customStyle="1" w:styleId="UnserZeichen">
    <w:name w:val="UnserZeichen_"/>
    <w:basedOn w:val="Normal"/>
    <w:next w:val="Absender"/>
    <w:rsid w:val="00001DA9"/>
    <w:pPr>
      <w:spacing w:before="60"/>
    </w:pPr>
    <w:rPr>
      <w:sz w:val="18"/>
    </w:rPr>
  </w:style>
  <w:style w:type="paragraph" w:customStyle="1" w:styleId="Postvermerk">
    <w:name w:val="Postvermerk_"/>
    <w:basedOn w:val="Normal"/>
    <w:next w:val="Normal"/>
    <w:rsid w:val="00001DA9"/>
    <w:pPr>
      <w:spacing w:after="120"/>
    </w:pPr>
    <w:rPr>
      <w:b/>
    </w:rPr>
  </w:style>
  <w:style w:type="paragraph" w:customStyle="1" w:styleId="Versendungsart">
    <w:name w:val="Versendungsart_"/>
    <w:basedOn w:val="Normal"/>
    <w:rsid w:val="00001DA9"/>
    <w:pPr>
      <w:spacing w:before="300"/>
    </w:pPr>
    <w:rPr>
      <w:b/>
      <w:sz w:val="40"/>
    </w:rPr>
  </w:style>
  <w:style w:type="paragraph" w:customStyle="1" w:styleId="Gruss">
    <w:name w:val="Gruss_"/>
    <w:basedOn w:val="Normal"/>
    <w:next w:val="Normal"/>
    <w:rsid w:val="00FC24D9"/>
    <w:pPr>
      <w:spacing w:before="240"/>
    </w:pPr>
    <w:rPr>
      <w:rFonts w:eastAsiaTheme="minorHAnsi" w:cstheme="minorBidi"/>
      <w:szCs w:val="22"/>
      <w:lang w:eastAsia="en-US"/>
    </w:rPr>
  </w:style>
  <w:style w:type="paragraph" w:customStyle="1" w:styleId="Kopfzeile">
    <w:name w:val="Kopfzeile_"/>
    <w:basedOn w:val="Normal"/>
    <w:rsid w:val="00FC24D9"/>
    <w:rPr>
      <w:rFonts w:eastAsiaTheme="minorHAnsi" w:cstheme="minorBidi"/>
      <w:szCs w:val="22"/>
      <w:lang w:eastAsia="en-US"/>
    </w:rPr>
  </w:style>
  <w:style w:type="paragraph" w:customStyle="1" w:styleId="AbsEmpText">
    <w:name w:val="AbsEmpText_"/>
    <w:basedOn w:val="Normal"/>
    <w:rsid w:val="00FC24D9"/>
    <w:rPr>
      <w:rFonts w:eastAsiaTheme="minorHAnsi" w:cstheme="minorBidi"/>
      <w:b/>
      <w:sz w:val="16"/>
      <w:szCs w:val="16"/>
      <w:lang w:eastAsia="en-US"/>
    </w:rPr>
  </w:style>
  <w:style w:type="paragraph" w:customStyle="1" w:styleId="AktennotizTitel">
    <w:name w:val="AktennotizTitel_"/>
    <w:basedOn w:val="Normal"/>
    <w:next w:val="Normal"/>
    <w:rsid w:val="00FC24D9"/>
    <w:pPr>
      <w:spacing w:before="672" w:after="120"/>
    </w:pPr>
    <w:rPr>
      <w:rFonts w:eastAsiaTheme="minorHAnsi" w:cstheme="minorBidi"/>
      <w:b/>
      <w:sz w:val="28"/>
      <w:szCs w:val="28"/>
      <w:lang w:eastAsia="en-US"/>
    </w:rPr>
  </w:style>
  <w:style w:type="paragraph" w:customStyle="1" w:styleId="AktNotTitel">
    <w:name w:val="AktNotTitel_"/>
    <w:basedOn w:val="Normal"/>
    <w:next w:val="Normal"/>
    <w:rsid w:val="00FC24D9"/>
    <w:pPr>
      <w:spacing w:before="460" w:after="120"/>
      <w:ind w:right="510"/>
    </w:pPr>
    <w:rPr>
      <w:rFonts w:eastAsiaTheme="minorHAnsi" w:cstheme="minorBidi"/>
      <w:b/>
      <w:sz w:val="28"/>
      <w:szCs w:val="28"/>
      <w:lang w:eastAsia="en-US"/>
    </w:rPr>
  </w:style>
  <w:style w:type="paragraph" w:customStyle="1" w:styleId="Anrede">
    <w:name w:val="Anrede_"/>
    <w:basedOn w:val="Normal"/>
    <w:next w:val="Normal"/>
    <w:rsid w:val="00FC24D9"/>
    <w:pPr>
      <w:spacing w:before="480" w:after="240"/>
    </w:pPr>
    <w:rPr>
      <w:rFonts w:eastAsiaTheme="minorHAnsi" w:cstheme="minorBidi"/>
      <w:szCs w:val="22"/>
      <w:lang w:eastAsia="en-US"/>
    </w:rPr>
  </w:style>
  <w:style w:type="paragraph" w:customStyle="1" w:styleId="BetreffRefBriefTitel2">
    <w:name w:val="BetreffRefBriefTitel2_"/>
    <w:basedOn w:val="Betreff"/>
    <w:rsid w:val="00FC24D9"/>
    <w:pPr>
      <w:ind w:right="510"/>
    </w:pPr>
    <w:rPr>
      <w:sz w:val="16"/>
      <w:szCs w:val="16"/>
    </w:rPr>
  </w:style>
  <w:style w:type="paragraph" w:customStyle="1" w:styleId="BetreffRefTitel2">
    <w:name w:val="BetreffRefTitel2_"/>
    <w:basedOn w:val="Normal"/>
    <w:rsid w:val="00FC24D9"/>
    <w:rPr>
      <w:rFonts w:eastAsiaTheme="minorHAnsi" w:cstheme="minorBidi"/>
      <w:b/>
      <w:sz w:val="16"/>
      <w:szCs w:val="16"/>
      <w:lang w:eastAsia="en-US"/>
    </w:rPr>
  </w:style>
  <w:style w:type="paragraph" w:customStyle="1" w:styleId="Datum">
    <w:name w:val="Datum_"/>
    <w:basedOn w:val="Normal"/>
    <w:rsid w:val="00FC24D9"/>
    <w:rPr>
      <w:rFonts w:eastAsiaTheme="minorHAnsi" w:cstheme="minorBidi"/>
      <w:szCs w:val="22"/>
      <w:lang w:eastAsia="en-US"/>
    </w:rPr>
  </w:style>
  <w:style w:type="paragraph" w:customStyle="1" w:styleId="LogoSeite2">
    <w:name w:val="LogoSeite2_"/>
    <w:basedOn w:val="Normal"/>
    <w:next w:val="Normal"/>
    <w:rsid w:val="00FC24D9"/>
    <w:pPr>
      <w:spacing w:before="426" w:after="120"/>
    </w:pPr>
    <w:rPr>
      <w:rFonts w:eastAsiaTheme="minorHAnsi" w:cstheme="minorBidi"/>
      <w:szCs w:val="22"/>
      <w:lang w:eastAsia="en-US"/>
    </w:rPr>
  </w:style>
  <w:style w:type="paragraph" w:customStyle="1" w:styleId="ZurKentnis">
    <w:name w:val="ZurKentnis_"/>
    <w:basedOn w:val="Normal"/>
    <w:next w:val="Normal"/>
    <w:rsid w:val="00FC24D9"/>
    <w:pPr>
      <w:spacing w:before="50"/>
      <w:ind w:right="28"/>
      <w:jc w:val="right"/>
    </w:pPr>
    <w:rPr>
      <w:rFonts w:eastAsiaTheme="minorHAnsi" w:cstheme="minorBidi"/>
      <w:b/>
      <w:sz w:val="16"/>
      <w:szCs w:val="16"/>
      <w:lang w:eastAsia="en-US"/>
    </w:rPr>
  </w:style>
  <w:style w:type="paragraph" w:customStyle="1" w:styleId="TFZ">
    <w:name w:val="TFZ_"/>
    <w:basedOn w:val="Normal"/>
    <w:rsid w:val="00060D88"/>
    <w:pPr>
      <w:jc w:val="right"/>
    </w:pPr>
    <w:rPr>
      <w:rFonts w:ascii="OCRB" w:hAnsi="OCRB"/>
      <w:noProof/>
      <w:sz w:val="14"/>
      <w:szCs w:val="14"/>
    </w:rPr>
  </w:style>
  <w:style w:type="paragraph" w:styleId="ListParagraph">
    <w:name w:val="List Paragraph"/>
    <w:basedOn w:val="Normal"/>
    <w:uiPriority w:val="34"/>
    <w:qFormat/>
    <w:rsid w:val="008E54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8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3A"/>
    <w:rPr>
      <w:rFonts w:ascii="Tahoma" w:eastAsia="Times New Roman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A9"/>
    <w:rPr>
      <w:rFonts w:ascii="Arial" w:eastAsia="Times New Roman" w:hAnsi="Arial" w:cs="Times New Roman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1DA9"/>
    <w:pPr>
      <w:tabs>
        <w:tab w:val="center" w:pos="4536"/>
        <w:tab w:val="right" w:pos="9072"/>
      </w:tabs>
    </w:pPr>
    <w:rPr>
      <w:rFonts w:eastAsia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01DA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01DA9"/>
    <w:pPr>
      <w:tabs>
        <w:tab w:val="center" w:pos="4536"/>
        <w:tab w:val="right" w:pos="9072"/>
      </w:tabs>
    </w:pPr>
    <w:rPr>
      <w:rFonts w:eastAsiaTheme="minorHAnsi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01DA9"/>
    <w:rPr>
      <w:rFonts w:ascii="Arial" w:hAnsi="Arial"/>
    </w:rPr>
  </w:style>
  <w:style w:type="table" w:styleId="TableGrid">
    <w:name w:val="Table Grid"/>
    <w:basedOn w:val="TableNormal"/>
    <w:uiPriority w:val="59"/>
    <w:rsid w:val="00001DA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Falzmarke">
    <w:name w:val="Falzmarke_"/>
    <w:basedOn w:val="Normal"/>
    <w:autoRedefine/>
    <w:rsid w:val="00001DA9"/>
    <w:rPr>
      <w:color w:val="FFFFFF"/>
    </w:rPr>
  </w:style>
  <w:style w:type="paragraph" w:customStyle="1" w:styleId="OrtDatum">
    <w:name w:val="OrtDatum_"/>
    <w:basedOn w:val="Normal"/>
    <w:rsid w:val="00FC24D9"/>
    <w:rPr>
      <w:rFonts w:eastAsiaTheme="minorHAnsi" w:cstheme="minorBidi"/>
      <w:szCs w:val="22"/>
      <w:lang w:eastAsia="en-US"/>
    </w:rPr>
  </w:style>
  <w:style w:type="paragraph" w:customStyle="1" w:styleId="BriefTitel">
    <w:name w:val="BriefTitel_"/>
    <w:basedOn w:val="Normal"/>
    <w:next w:val="Normal"/>
    <w:rsid w:val="00001DA9"/>
    <w:pPr>
      <w:spacing w:before="460" w:after="120"/>
      <w:ind w:right="510"/>
    </w:pPr>
    <w:rPr>
      <w:b/>
    </w:rPr>
  </w:style>
  <w:style w:type="paragraph" w:customStyle="1" w:styleId="Logo">
    <w:name w:val="Logo_"/>
    <w:basedOn w:val="Normal"/>
    <w:next w:val="Normal"/>
    <w:rsid w:val="00FC24D9"/>
    <w:pPr>
      <w:spacing w:before="80" w:after="120"/>
    </w:pPr>
    <w:rPr>
      <w:rFonts w:eastAsiaTheme="minorHAnsi" w:cstheme="minorBidi"/>
      <w:szCs w:val="22"/>
      <w:lang w:eastAsia="en-US"/>
    </w:rPr>
  </w:style>
  <w:style w:type="paragraph" w:customStyle="1" w:styleId="Betreff">
    <w:name w:val="Betreff_"/>
    <w:basedOn w:val="Normal"/>
    <w:rsid w:val="00FC24D9"/>
    <w:rPr>
      <w:rFonts w:eastAsiaTheme="minorHAnsi" w:cstheme="minorBidi"/>
      <w:b/>
      <w:sz w:val="28"/>
      <w:szCs w:val="28"/>
      <w:lang w:eastAsia="en-US"/>
    </w:rPr>
  </w:style>
  <w:style w:type="paragraph" w:customStyle="1" w:styleId="Fusszeile">
    <w:name w:val="Fusszeile_"/>
    <w:basedOn w:val="Normal"/>
    <w:rsid w:val="00FC24D9"/>
    <w:pPr>
      <w:tabs>
        <w:tab w:val="left" w:pos="4253"/>
      </w:tabs>
    </w:pPr>
    <w:rPr>
      <w:rFonts w:eastAsiaTheme="minorHAnsi" w:cstheme="minorBidi"/>
      <w:b/>
      <w:sz w:val="16"/>
      <w:szCs w:val="16"/>
      <w:lang w:eastAsia="en-US"/>
    </w:rPr>
  </w:style>
  <w:style w:type="paragraph" w:customStyle="1" w:styleId="Seite">
    <w:name w:val="Seite_"/>
    <w:basedOn w:val="Normal"/>
    <w:rsid w:val="00FC24D9"/>
    <w:pPr>
      <w:jc w:val="right"/>
    </w:pPr>
    <w:rPr>
      <w:rFonts w:eastAsiaTheme="minorHAnsi" w:cstheme="minorBidi"/>
      <w:sz w:val="18"/>
      <w:szCs w:val="18"/>
      <w:lang w:eastAsia="en-US"/>
    </w:rPr>
  </w:style>
  <w:style w:type="paragraph" w:customStyle="1" w:styleId="Empfaenger">
    <w:name w:val="Empfaenger_"/>
    <w:basedOn w:val="Normal"/>
    <w:rsid w:val="00FC24D9"/>
    <w:pPr>
      <w:tabs>
        <w:tab w:val="left" w:pos="2835"/>
        <w:tab w:val="left" w:pos="3686"/>
      </w:tabs>
    </w:pPr>
    <w:rPr>
      <w:rFonts w:eastAsiaTheme="minorHAnsi" w:cstheme="minorBidi"/>
      <w:szCs w:val="22"/>
      <w:lang w:eastAsia="en-US"/>
    </w:rPr>
  </w:style>
  <w:style w:type="paragraph" w:customStyle="1" w:styleId="Absender">
    <w:name w:val="Absender_"/>
    <w:basedOn w:val="Normal"/>
    <w:rsid w:val="00FC24D9"/>
    <w:rPr>
      <w:rFonts w:eastAsiaTheme="minorHAnsi" w:cstheme="minorBidi"/>
      <w:szCs w:val="22"/>
      <w:lang w:eastAsia="en-US"/>
    </w:rPr>
  </w:style>
  <w:style w:type="paragraph" w:customStyle="1" w:styleId="UnserZeichen">
    <w:name w:val="UnserZeichen_"/>
    <w:basedOn w:val="Normal"/>
    <w:next w:val="Absender"/>
    <w:rsid w:val="00001DA9"/>
    <w:pPr>
      <w:spacing w:before="60"/>
    </w:pPr>
    <w:rPr>
      <w:sz w:val="18"/>
    </w:rPr>
  </w:style>
  <w:style w:type="paragraph" w:customStyle="1" w:styleId="Postvermerk">
    <w:name w:val="Postvermerk_"/>
    <w:basedOn w:val="Normal"/>
    <w:next w:val="Normal"/>
    <w:rsid w:val="00001DA9"/>
    <w:pPr>
      <w:spacing w:after="120"/>
    </w:pPr>
    <w:rPr>
      <w:b/>
    </w:rPr>
  </w:style>
  <w:style w:type="paragraph" w:customStyle="1" w:styleId="Versendungsart">
    <w:name w:val="Versendungsart_"/>
    <w:basedOn w:val="Normal"/>
    <w:rsid w:val="00001DA9"/>
    <w:pPr>
      <w:spacing w:before="300"/>
    </w:pPr>
    <w:rPr>
      <w:b/>
      <w:sz w:val="40"/>
    </w:rPr>
  </w:style>
  <w:style w:type="paragraph" w:customStyle="1" w:styleId="Gruss">
    <w:name w:val="Gruss_"/>
    <w:basedOn w:val="Normal"/>
    <w:next w:val="Normal"/>
    <w:rsid w:val="00FC24D9"/>
    <w:pPr>
      <w:spacing w:before="240"/>
    </w:pPr>
    <w:rPr>
      <w:rFonts w:eastAsiaTheme="minorHAnsi" w:cstheme="minorBidi"/>
      <w:szCs w:val="22"/>
      <w:lang w:eastAsia="en-US"/>
    </w:rPr>
  </w:style>
  <w:style w:type="paragraph" w:customStyle="1" w:styleId="Kopfzeile">
    <w:name w:val="Kopfzeile_"/>
    <w:basedOn w:val="Normal"/>
    <w:rsid w:val="00FC24D9"/>
    <w:rPr>
      <w:rFonts w:eastAsiaTheme="minorHAnsi" w:cstheme="minorBidi"/>
      <w:szCs w:val="22"/>
      <w:lang w:eastAsia="en-US"/>
    </w:rPr>
  </w:style>
  <w:style w:type="paragraph" w:customStyle="1" w:styleId="AbsEmpText">
    <w:name w:val="AbsEmpText_"/>
    <w:basedOn w:val="Normal"/>
    <w:rsid w:val="00FC24D9"/>
    <w:rPr>
      <w:rFonts w:eastAsiaTheme="minorHAnsi" w:cstheme="minorBidi"/>
      <w:b/>
      <w:sz w:val="16"/>
      <w:szCs w:val="16"/>
      <w:lang w:eastAsia="en-US"/>
    </w:rPr>
  </w:style>
  <w:style w:type="paragraph" w:customStyle="1" w:styleId="AktennotizTitel">
    <w:name w:val="AktennotizTitel_"/>
    <w:basedOn w:val="Normal"/>
    <w:next w:val="Normal"/>
    <w:rsid w:val="00FC24D9"/>
    <w:pPr>
      <w:spacing w:before="672" w:after="120"/>
    </w:pPr>
    <w:rPr>
      <w:rFonts w:eastAsiaTheme="minorHAnsi" w:cstheme="minorBidi"/>
      <w:b/>
      <w:sz w:val="28"/>
      <w:szCs w:val="28"/>
      <w:lang w:eastAsia="en-US"/>
    </w:rPr>
  </w:style>
  <w:style w:type="paragraph" w:customStyle="1" w:styleId="AktNotTitel">
    <w:name w:val="AktNotTitel_"/>
    <w:basedOn w:val="Normal"/>
    <w:next w:val="Normal"/>
    <w:rsid w:val="00FC24D9"/>
    <w:pPr>
      <w:spacing w:before="460" w:after="120"/>
      <w:ind w:right="510"/>
    </w:pPr>
    <w:rPr>
      <w:rFonts w:eastAsiaTheme="minorHAnsi" w:cstheme="minorBidi"/>
      <w:b/>
      <w:sz w:val="28"/>
      <w:szCs w:val="28"/>
      <w:lang w:eastAsia="en-US"/>
    </w:rPr>
  </w:style>
  <w:style w:type="paragraph" w:customStyle="1" w:styleId="Anrede">
    <w:name w:val="Anrede_"/>
    <w:basedOn w:val="Normal"/>
    <w:next w:val="Normal"/>
    <w:rsid w:val="00FC24D9"/>
    <w:pPr>
      <w:spacing w:before="480" w:after="240"/>
    </w:pPr>
    <w:rPr>
      <w:rFonts w:eastAsiaTheme="minorHAnsi" w:cstheme="minorBidi"/>
      <w:szCs w:val="22"/>
      <w:lang w:eastAsia="en-US"/>
    </w:rPr>
  </w:style>
  <w:style w:type="paragraph" w:customStyle="1" w:styleId="BetreffRefBriefTitel2">
    <w:name w:val="BetreffRefBriefTitel2_"/>
    <w:basedOn w:val="Betreff"/>
    <w:rsid w:val="00FC24D9"/>
    <w:pPr>
      <w:ind w:right="510"/>
    </w:pPr>
    <w:rPr>
      <w:sz w:val="16"/>
      <w:szCs w:val="16"/>
    </w:rPr>
  </w:style>
  <w:style w:type="paragraph" w:customStyle="1" w:styleId="BetreffRefTitel2">
    <w:name w:val="BetreffRefTitel2_"/>
    <w:basedOn w:val="Normal"/>
    <w:rsid w:val="00FC24D9"/>
    <w:rPr>
      <w:rFonts w:eastAsiaTheme="minorHAnsi" w:cstheme="minorBidi"/>
      <w:b/>
      <w:sz w:val="16"/>
      <w:szCs w:val="16"/>
      <w:lang w:eastAsia="en-US"/>
    </w:rPr>
  </w:style>
  <w:style w:type="paragraph" w:customStyle="1" w:styleId="Datum">
    <w:name w:val="Datum_"/>
    <w:basedOn w:val="Normal"/>
    <w:rsid w:val="00FC24D9"/>
    <w:rPr>
      <w:rFonts w:eastAsiaTheme="minorHAnsi" w:cstheme="minorBidi"/>
      <w:szCs w:val="22"/>
      <w:lang w:eastAsia="en-US"/>
    </w:rPr>
  </w:style>
  <w:style w:type="paragraph" w:customStyle="1" w:styleId="LogoSeite2">
    <w:name w:val="LogoSeite2_"/>
    <w:basedOn w:val="Normal"/>
    <w:next w:val="Normal"/>
    <w:rsid w:val="00FC24D9"/>
    <w:pPr>
      <w:spacing w:before="426" w:after="120"/>
    </w:pPr>
    <w:rPr>
      <w:rFonts w:eastAsiaTheme="minorHAnsi" w:cstheme="minorBidi"/>
      <w:szCs w:val="22"/>
      <w:lang w:eastAsia="en-US"/>
    </w:rPr>
  </w:style>
  <w:style w:type="paragraph" w:customStyle="1" w:styleId="ZurKentnis">
    <w:name w:val="ZurKentnis_"/>
    <w:basedOn w:val="Normal"/>
    <w:next w:val="Normal"/>
    <w:rsid w:val="00FC24D9"/>
    <w:pPr>
      <w:spacing w:before="50"/>
      <w:ind w:right="28"/>
      <w:jc w:val="right"/>
    </w:pPr>
    <w:rPr>
      <w:rFonts w:eastAsiaTheme="minorHAnsi" w:cstheme="minorBidi"/>
      <w:b/>
      <w:sz w:val="16"/>
      <w:szCs w:val="16"/>
      <w:lang w:eastAsia="en-US"/>
    </w:rPr>
  </w:style>
  <w:style w:type="paragraph" w:customStyle="1" w:styleId="TFZ">
    <w:name w:val="TFZ_"/>
    <w:basedOn w:val="Normal"/>
    <w:rsid w:val="00060D88"/>
    <w:pPr>
      <w:jc w:val="right"/>
    </w:pPr>
    <w:rPr>
      <w:rFonts w:ascii="OCRB" w:hAnsi="OCRB"/>
      <w:noProof/>
      <w:sz w:val="14"/>
      <w:szCs w:val="14"/>
    </w:rPr>
  </w:style>
  <w:style w:type="paragraph" w:styleId="ListParagraph">
    <w:name w:val="List Paragraph"/>
    <w:basedOn w:val="Normal"/>
    <w:uiPriority w:val="34"/>
    <w:qFormat/>
    <w:rsid w:val="008E54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8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3A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EASYDOC\VORLAGEN\BvAktNo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C83E4-0755-49B8-A6B2-AD65A1347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BvAktNot.dotx</Template>
  <TotalTime>1127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DOK2000 Standard-Vorlage Aktennotz</vt:lpstr>
      <vt:lpstr>DOK2000 Standard-Vorlage Aktennotz</vt:lpstr>
    </vt:vector>
  </TitlesOfParts>
  <Company>Basler Versicherungen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DOK2000 Standard-Vorlage Aktennotz</dc:title>
  <dc:subject>EasyDoc</dc:subject>
  <dc:creator>B021008</dc:creator>
  <cp:lastModifiedBy>B029735</cp:lastModifiedBy>
  <cp:revision>3</cp:revision>
  <cp:lastPrinted>2015-09-17T10:21:00Z</cp:lastPrinted>
  <dcterms:created xsi:type="dcterms:W3CDTF">2015-09-17T10:21:00Z</dcterms:created>
  <dcterms:modified xsi:type="dcterms:W3CDTF">2015-09-18T05:46:00Z</dcterms:modified>
</cp:coreProperties>
</file>